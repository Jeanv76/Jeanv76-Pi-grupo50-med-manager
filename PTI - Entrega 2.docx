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0.xml" ContentType="application/vnd.openxmlformats-package.core-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EA8" w:rsidRPr="00D51BC0" w:rsidRDefault="00BF67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1BC0">
        <w:rPr>
          <w:rFonts w:ascii="Times New Roman" w:hAnsi="Times New Roman" w:cs="Times New Roman"/>
          <w:sz w:val="28"/>
          <w:szCs w:val="28"/>
        </w:rPr>
        <w:t xml:space="preserve"> </w:t>
      </w:r>
      <w:r w:rsidR="003E010E" w:rsidRPr="00D51BC0">
        <w:rPr>
          <w:rFonts w:ascii="Times New Roman" w:hAnsi="Times New Roman" w:cs="Times New Roman"/>
          <w:sz w:val="28"/>
          <w:szCs w:val="28"/>
        </w:rPr>
        <w:t>CENTRO UNIVERSITÁRIO SENAC</w:t>
      </w:r>
    </w:p>
    <w:p w:rsidR="00237EA8" w:rsidRPr="00D51BC0" w:rsidRDefault="00237E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37EA8" w:rsidRPr="00D51BC0" w:rsidRDefault="003E010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1BC0">
        <w:rPr>
          <w:rFonts w:ascii="Times New Roman" w:hAnsi="Times New Roman" w:cs="Times New Roman"/>
          <w:b/>
          <w:bCs/>
          <w:sz w:val="28"/>
          <w:szCs w:val="28"/>
        </w:rPr>
        <w:t>TECNOLOGIA EM ANÁLISE E DESENVOLVIMENTO DE SISTEMAS</w:t>
      </w:r>
    </w:p>
    <w:p w:rsidR="00237EA8" w:rsidRPr="00D51BC0" w:rsidRDefault="003E010E">
      <w:pPr>
        <w:spacing w:line="360" w:lineRule="auto"/>
        <w:jc w:val="center"/>
        <w:rPr>
          <w:rFonts w:ascii="Times New Roman" w:hAnsi="Times New Roman" w:cs="Times New Roman"/>
        </w:rPr>
      </w:pPr>
      <w:r w:rsidRPr="00D51BC0">
        <w:rPr>
          <w:rFonts w:ascii="Times New Roman" w:hAnsi="Times New Roman" w:cs="Times New Roman"/>
          <w:b/>
          <w:bCs/>
          <w:sz w:val="28"/>
          <w:szCs w:val="28"/>
        </w:rPr>
        <w:t xml:space="preserve">PROJETO INTEGRADOR: </w:t>
      </w:r>
      <w:r w:rsidRPr="00D51BC0">
        <w:rPr>
          <w:rStyle w:val="Forte"/>
          <w:rFonts w:ascii="Times New Roman" w:hAnsi="Times New Roman" w:cs="Times New Roman"/>
          <w:sz w:val="28"/>
          <w:szCs w:val="28"/>
        </w:rPr>
        <w:t>DESENVOLVIMENTO DE SISTEMAS ORIENTADO A DISPOSITIVOS MÓVEIS E BASEADOS NA WEB</w:t>
      </w:r>
      <w:r w:rsidRPr="00D51B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237EA8" w:rsidRPr="00D51BC0" w:rsidRDefault="00237E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37EA8" w:rsidRPr="00D51BC0" w:rsidRDefault="00237E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37EA8" w:rsidRPr="00D51BC0" w:rsidRDefault="00237EA8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:rsidR="00237EA8" w:rsidRDefault="00D51BC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1BC0">
        <w:rPr>
          <w:rFonts w:ascii="Times New Roman" w:hAnsi="Times New Roman" w:cs="Times New Roman"/>
          <w:b/>
          <w:bCs/>
          <w:sz w:val="28"/>
          <w:szCs w:val="28"/>
        </w:rPr>
        <w:t>Gestão Digital de Medicamentos</w:t>
      </w:r>
    </w:p>
    <w:p w:rsidR="00D179A0" w:rsidRPr="00D51BC0" w:rsidRDefault="00D179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Entrega 2</w:t>
      </w:r>
    </w:p>
    <w:p w:rsidR="00237EA8" w:rsidRPr="00D51BC0" w:rsidRDefault="00237E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26B35" w:rsidRPr="00D51BC0" w:rsidRDefault="00F26B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37EA8" w:rsidRPr="00D51BC0" w:rsidRDefault="00D51BC0" w:rsidP="00F26B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1BC0">
        <w:rPr>
          <w:rFonts w:ascii="Times New Roman" w:hAnsi="Times New Roman" w:cs="Times New Roman"/>
          <w:sz w:val="28"/>
          <w:szCs w:val="28"/>
        </w:rPr>
        <w:t>Jean Vitor Batista Felix</w:t>
      </w:r>
      <w:r w:rsidR="00F26B35" w:rsidRPr="00D51BC0">
        <w:rPr>
          <w:rFonts w:ascii="Times New Roman" w:hAnsi="Times New Roman" w:cs="Times New Roman"/>
          <w:sz w:val="28"/>
          <w:szCs w:val="28"/>
        </w:rPr>
        <w:br/>
      </w:r>
      <w:r w:rsidRPr="00D51BC0">
        <w:rPr>
          <w:rFonts w:ascii="Times New Roman" w:hAnsi="Times New Roman" w:cs="Times New Roman"/>
          <w:sz w:val="28"/>
          <w:szCs w:val="28"/>
        </w:rPr>
        <w:t>Hugo de Araújo Gomes</w:t>
      </w:r>
      <w:r w:rsidR="00F26B35" w:rsidRPr="00D51BC0">
        <w:rPr>
          <w:rFonts w:ascii="Times New Roman" w:hAnsi="Times New Roman" w:cs="Times New Roman"/>
          <w:sz w:val="28"/>
          <w:szCs w:val="28"/>
        </w:rPr>
        <w:br/>
      </w:r>
      <w:r w:rsidRPr="00D51BC0">
        <w:rPr>
          <w:rFonts w:ascii="Times New Roman" w:hAnsi="Times New Roman" w:cs="Times New Roman"/>
          <w:sz w:val="28"/>
          <w:szCs w:val="28"/>
        </w:rPr>
        <w:t>Raphael Moraes Mender</w:t>
      </w:r>
      <w:r w:rsidR="00F26B35" w:rsidRPr="00D51BC0">
        <w:rPr>
          <w:rFonts w:ascii="Times New Roman" w:hAnsi="Times New Roman" w:cs="Times New Roman"/>
          <w:sz w:val="28"/>
          <w:szCs w:val="28"/>
        </w:rPr>
        <w:br/>
      </w:r>
      <w:r w:rsidRPr="00D51BC0">
        <w:rPr>
          <w:rFonts w:ascii="Times New Roman" w:hAnsi="Times New Roman" w:cs="Times New Roman"/>
          <w:sz w:val="28"/>
          <w:szCs w:val="28"/>
        </w:rPr>
        <w:t>Nathan Barros de Assis</w:t>
      </w:r>
      <w:r w:rsidRPr="00D51BC0">
        <w:rPr>
          <w:rFonts w:ascii="Times New Roman" w:hAnsi="Times New Roman" w:cs="Times New Roman"/>
          <w:sz w:val="28"/>
          <w:szCs w:val="28"/>
        </w:rPr>
        <w:br/>
        <w:t>Camila do Nascimento Feitosa</w:t>
      </w:r>
      <w:r w:rsidRPr="00D51BC0">
        <w:rPr>
          <w:rFonts w:ascii="Times New Roman" w:hAnsi="Times New Roman" w:cs="Times New Roman"/>
          <w:sz w:val="28"/>
          <w:szCs w:val="28"/>
        </w:rPr>
        <w:br/>
        <w:t>Lariston Moura Bastos</w:t>
      </w:r>
      <w:r w:rsidR="004D1D11">
        <w:rPr>
          <w:rFonts w:ascii="Times New Roman" w:hAnsi="Times New Roman" w:cs="Times New Roman"/>
          <w:sz w:val="28"/>
          <w:szCs w:val="28"/>
        </w:rPr>
        <w:br/>
      </w:r>
      <w:r w:rsidR="004D1D11" w:rsidRPr="004D1D11">
        <w:rPr>
          <w:rFonts w:ascii="Times New Roman" w:hAnsi="Times New Roman" w:cs="Times New Roman"/>
          <w:sz w:val="28"/>
          <w:szCs w:val="28"/>
        </w:rPr>
        <w:t>Felipe Americo de Oliveira</w:t>
      </w:r>
      <w:r w:rsidR="00F26B35" w:rsidRPr="00D51BC0">
        <w:rPr>
          <w:rFonts w:ascii="Times New Roman" w:hAnsi="Times New Roman" w:cs="Times New Roman"/>
          <w:sz w:val="28"/>
          <w:szCs w:val="28"/>
        </w:rPr>
        <w:br/>
      </w:r>
    </w:p>
    <w:p w:rsidR="00750041" w:rsidRPr="00D51BC0" w:rsidRDefault="00750041" w:rsidP="00F26B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50041" w:rsidRPr="00D51BC0" w:rsidRDefault="00750041" w:rsidP="00F26B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37EA8" w:rsidRPr="00D51BC0" w:rsidRDefault="00237E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37EA8" w:rsidRPr="00D51BC0" w:rsidRDefault="00237E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37EA8" w:rsidRPr="00D51BC0" w:rsidRDefault="00237E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37EA8" w:rsidRPr="00D51BC0" w:rsidRDefault="00237EA8" w:rsidP="00F26B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37EA8" w:rsidRPr="00D51BC0" w:rsidRDefault="00237E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37EA8" w:rsidRPr="00D51BC0" w:rsidRDefault="003E01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1BC0">
        <w:rPr>
          <w:rFonts w:ascii="Times New Roman" w:hAnsi="Times New Roman" w:cs="Times New Roman"/>
          <w:sz w:val="28"/>
          <w:szCs w:val="28"/>
        </w:rPr>
        <w:t>São Paulo</w:t>
      </w:r>
    </w:p>
    <w:p w:rsidR="00237EA8" w:rsidRPr="00D51BC0" w:rsidRDefault="003E01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1BC0">
        <w:rPr>
          <w:rFonts w:ascii="Times New Roman" w:hAnsi="Times New Roman" w:cs="Times New Roman"/>
          <w:sz w:val="28"/>
          <w:szCs w:val="28"/>
        </w:rPr>
        <w:t>2025</w:t>
      </w:r>
    </w:p>
    <w:p w:rsidR="00237EA8" w:rsidRPr="00D51BC0" w:rsidRDefault="003E01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1BC0">
        <w:rPr>
          <w:rFonts w:ascii="Times New Roman" w:hAnsi="Times New Roman" w:cs="Times New Roman"/>
          <w:sz w:val="28"/>
          <w:szCs w:val="28"/>
        </w:rPr>
        <w:lastRenderedPageBreak/>
        <w:t>CENTRO UNIVERSITÁRIO SENAC</w:t>
      </w:r>
    </w:p>
    <w:p w:rsidR="00237EA8" w:rsidRPr="00D51BC0" w:rsidRDefault="00237E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37EA8" w:rsidRPr="00D51BC0" w:rsidRDefault="003E010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1BC0">
        <w:rPr>
          <w:rFonts w:ascii="Times New Roman" w:hAnsi="Times New Roman" w:cs="Times New Roman"/>
          <w:b/>
          <w:bCs/>
          <w:sz w:val="28"/>
          <w:szCs w:val="28"/>
        </w:rPr>
        <w:t>TECNOLOGIA EM ANÁLISE E DESENVOLVIMENTO DE SISTEMAS</w:t>
      </w:r>
    </w:p>
    <w:p w:rsidR="00237EA8" w:rsidRPr="00D51BC0" w:rsidRDefault="003E010E">
      <w:pPr>
        <w:spacing w:line="360" w:lineRule="auto"/>
        <w:jc w:val="center"/>
        <w:rPr>
          <w:rFonts w:ascii="Times New Roman" w:hAnsi="Times New Roman" w:cs="Times New Roman"/>
        </w:rPr>
      </w:pPr>
      <w:r w:rsidRPr="00D51BC0">
        <w:rPr>
          <w:rFonts w:ascii="Times New Roman" w:hAnsi="Times New Roman" w:cs="Times New Roman"/>
          <w:b/>
          <w:bCs/>
          <w:sz w:val="28"/>
          <w:szCs w:val="28"/>
        </w:rPr>
        <w:t xml:space="preserve">PROJETO INTEGRADOR: </w:t>
      </w:r>
      <w:r w:rsidRPr="00D51BC0">
        <w:rPr>
          <w:rStyle w:val="Forte"/>
          <w:rFonts w:ascii="Times New Roman" w:hAnsi="Times New Roman" w:cs="Times New Roman"/>
          <w:sz w:val="28"/>
          <w:szCs w:val="28"/>
        </w:rPr>
        <w:t>DESENVOLVIMENTO DE SISTEMAS ORIENTADO A DISPOSITIVOS MÓVEIS E BASEADOS NA WEB</w:t>
      </w:r>
      <w:r w:rsidRPr="00D51B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237EA8" w:rsidRPr="00D51BC0" w:rsidRDefault="00237EA8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:rsidR="00237EA8" w:rsidRPr="00D51BC0" w:rsidRDefault="00237EA8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:rsidR="00750041" w:rsidRPr="00D51BC0" w:rsidRDefault="0075004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37EA8" w:rsidRDefault="00D51BC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1BC0">
        <w:rPr>
          <w:rFonts w:ascii="Times New Roman" w:hAnsi="Times New Roman" w:cs="Times New Roman"/>
          <w:b/>
          <w:bCs/>
          <w:sz w:val="28"/>
          <w:szCs w:val="28"/>
        </w:rPr>
        <w:t>Gestão Digital de Medicamentos</w:t>
      </w:r>
    </w:p>
    <w:p w:rsidR="00D179A0" w:rsidRPr="00D51BC0" w:rsidRDefault="00D179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Entrega 2</w:t>
      </w:r>
    </w:p>
    <w:p w:rsidR="00750041" w:rsidRPr="00D51BC0" w:rsidRDefault="007500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50041" w:rsidRPr="00D51BC0" w:rsidRDefault="007500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37EA8" w:rsidRPr="00D51BC0" w:rsidRDefault="00237E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37EA8" w:rsidRPr="00D51BC0" w:rsidRDefault="00237E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37EA8" w:rsidRPr="00D51BC0" w:rsidRDefault="00237E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37EA8" w:rsidRPr="00D51BC0" w:rsidRDefault="003E010E">
      <w:pPr>
        <w:spacing w:line="360" w:lineRule="auto"/>
        <w:ind w:left="4254"/>
        <w:jc w:val="both"/>
        <w:rPr>
          <w:rFonts w:ascii="Times New Roman" w:hAnsi="Times New Roman" w:cs="Times New Roman"/>
          <w:sz w:val="28"/>
          <w:szCs w:val="28"/>
        </w:rPr>
      </w:pPr>
      <w:r w:rsidRPr="00D51BC0">
        <w:rPr>
          <w:rFonts w:ascii="Times New Roman" w:hAnsi="Times New Roman" w:cs="Times New Roman"/>
          <w:sz w:val="28"/>
          <w:szCs w:val="28"/>
        </w:rPr>
        <w:tab/>
      </w:r>
      <w:r w:rsidRPr="00D51BC0">
        <w:rPr>
          <w:rFonts w:ascii="Times New Roman" w:hAnsi="Times New Roman" w:cs="Times New Roman"/>
        </w:rPr>
        <w:t>Trabalho de projeto Integrador desenvolvido como exigência para o</w:t>
      </w:r>
      <w:r w:rsidR="00D179A0">
        <w:rPr>
          <w:rFonts w:ascii="Times New Roman" w:hAnsi="Times New Roman" w:cs="Times New Roman"/>
        </w:rPr>
        <w:t>btenção de nota parcial para o 4</w:t>
      </w:r>
      <w:r w:rsidRPr="00D51BC0">
        <w:rPr>
          <w:rFonts w:ascii="Times New Roman" w:hAnsi="Times New Roman" w:cs="Times New Roman"/>
        </w:rPr>
        <w:t>º semestre do curso de Analise e Desenvolvimento de Sistemas – Centro Universitário SENAC, sob orientação do Professor Mauro</w:t>
      </w:r>
    </w:p>
    <w:p w:rsidR="00237EA8" w:rsidRPr="00D51BC0" w:rsidRDefault="00237E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37EA8" w:rsidRPr="00D51BC0" w:rsidRDefault="00237E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37EA8" w:rsidRPr="00D51BC0" w:rsidRDefault="00237E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37EA8" w:rsidRPr="00D51BC0" w:rsidRDefault="00237E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37EA8" w:rsidRPr="00D51BC0" w:rsidRDefault="00237E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37EA8" w:rsidRPr="00D51BC0" w:rsidRDefault="00237E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37EA8" w:rsidRPr="00D51BC0" w:rsidRDefault="00237E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37EA8" w:rsidRPr="00D51BC0" w:rsidRDefault="003E01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1BC0">
        <w:rPr>
          <w:rFonts w:ascii="Times New Roman" w:hAnsi="Times New Roman" w:cs="Times New Roman"/>
          <w:sz w:val="28"/>
          <w:szCs w:val="28"/>
        </w:rPr>
        <w:t>São Paulo</w:t>
      </w:r>
    </w:p>
    <w:p w:rsidR="00237EA8" w:rsidRPr="00D51BC0" w:rsidRDefault="003E010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1BC0">
        <w:rPr>
          <w:rFonts w:ascii="Times New Roman" w:hAnsi="Times New Roman" w:cs="Times New Roman"/>
          <w:sz w:val="28"/>
          <w:szCs w:val="28"/>
        </w:rPr>
        <w:t>2025</w:t>
      </w:r>
    </w:p>
    <w:p w:rsidR="00237EA8" w:rsidRPr="00D51BC0" w:rsidRDefault="003E010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51BC0">
        <w:rPr>
          <w:rFonts w:ascii="Times New Roman" w:hAnsi="Times New Roman" w:cs="Times New Roman"/>
          <w:b/>
          <w:bCs/>
          <w:sz w:val="28"/>
          <w:szCs w:val="28"/>
        </w:rPr>
        <w:lastRenderedPageBreak/>
        <w:t>RESUMO</w:t>
      </w:r>
    </w:p>
    <w:p w:rsidR="00237EA8" w:rsidRPr="00D51BC0" w:rsidRDefault="00237EA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26B35" w:rsidRPr="00D51BC0" w:rsidRDefault="003E010E" w:rsidP="00F26B35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 w:rsidRPr="00D51BC0">
        <w:rPr>
          <w:rFonts w:ascii="Times New Roman" w:hAnsi="Times New Roman" w:cs="Times New Roman"/>
          <w:sz w:val="28"/>
          <w:szCs w:val="28"/>
        </w:rPr>
        <w:tab/>
      </w:r>
      <w:r w:rsidR="00F26B35" w:rsidRPr="00D51BC0">
        <w:rPr>
          <w:rFonts w:ascii="Times New Roman" w:hAnsi="Times New Roman" w:cs="Times New Roman"/>
        </w:rPr>
        <w:t>O projeto visa desenvolver uma plataforma integrada (web e mobile) para o gerenciamento de medicamentos, com foco em farmácias comunitárias e pacientes em tratamento crônico. A solução contempla o controle de estoque por lote, alertas de validade, prescrições eletrônicas e sincronização com um aplicativo de acompanhamento para os pacientes. O objetivo é reduzir o desperdício por vencimento e aumentar a adesão ao tratamento, promovendo integração entre profissionais da saúde e usuários finais de forma responsiva e acessível.</w:t>
      </w:r>
    </w:p>
    <w:p w:rsidR="00237EA8" w:rsidRPr="00D51BC0" w:rsidRDefault="00237EA8" w:rsidP="00F26B35">
      <w:pPr>
        <w:pStyle w:val="Corpodetexto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7EA8" w:rsidRPr="00D51BC0" w:rsidRDefault="00237EA8">
      <w:pPr>
        <w:pStyle w:val="Corpodetexto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7EA8" w:rsidRPr="00D51BC0" w:rsidRDefault="00237EA8">
      <w:pPr>
        <w:pStyle w:val="Corpodetexto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7EA8" w:rsidRPr="00D51BC0" w:rsidRDefault="00237EA8">
      <w:pPr>
        <w:pStyle w:val="Corpodetexto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7EA8" w:rsidRPr="00D51BC0" w:rsidRDefault="00237EA8">
      <w:pPr>
        <w:pStyle w:val="Corpodetexto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7EA8" w:rsidRPr="00D51BC0" w:rsidRDefault="00237EA8">
      <w:pPr>
        <w:pStyle w:val="Corpodetexto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7EA8" w:rsidRPr="00D51BC0" w:rsidRDefault="00237EA8">
      <w:pPr>
        <w:pStyle w:val="Corpodetexto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7EA8" w:rsidRPr="00D51BC0" w:rsidRDefault="00237EA8">
      <w:pPr>
        <w:pStyle w:val="Corpodetexto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7EA8" w:rsidRPr="00D51BC0" w:rsidRDefault="00237EA8">
      <w:pPr>
        <w:pStyle w:val="Corpodetexto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7EA8" w:rsidRPr="00D51BC0" w:rsidRDefault="00237EA8">
      <w:pPr>
        <w:pStyle w:val="Corpodetexto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7EA8" w:rsidRPr="00D51BC0" w:rsidRDefault="00237EA8">
      <w:pPr>
        <w:pStyle w:val="Corpodetexto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37EA8" w:rsidRPr="00D51BC0" w:rsidRDefault="00237EA8">
      <w:pPr>
        <w:pStyle w:val="Corpodetexto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37EA8" w:rsidRPr="00D51BC0" w:rsidRDefault="00237EA8">
      <w:pPr>
        <w:pStyle w:val="Corpodetexto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37EA8" w:rsidRPr="00D51BC0" w:rsidRDefault="00237EA8">
      <w:pPr>
        <w:pStyle w:val="Corpodetexto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26B35" w:rsidRPr="00D51BC0" w:rsidRDefault="00F26B35">
      <w:pPr>
        <w:pStyle w:val="Corpodetexto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26B35" w:rsidRPr="00D51BC0" w:rsidRDefault="00F26B35">
      <w:pPr>
        <w:pStyle w:val="Corpodetexto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37EA8" w:rsidRPr="00D51BC0" w:rsidRDefault="003E010E">
      <w:pPr>
        <w:pStyle w:val="Corpodetexto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51BC0">
        <w:rPr>
          <w:rFonts w:ascii="Times New Roman" w:hAnsi="Times New Roman" w:cs="Times New Roman"/>
          <w:b/>
          <w:bCs/>
          <w:sz w:val="28"/>
          <w:szCs w:val="28"/>
        </w:rPr>
        <w:lastRenderedPageBreak/>
        <w:t>SUMÁRIO</w:t>
      </w:r>
    </w:p>
    <w:sdt>
      <w:sdtPr>
        <w:id w:val="21787719"/>
        <w:docPartObj>
          <w:docPartGallery w:val="Table of Contents"/>
          <w:docPartUnique/>
        </w:docPartObj>
      </w:sdtPr>
      <w:sdtEndPr>
        <w:rPr>
          <w:rFonts w:ascii="Liberation Serif" w:eastAsia="NSimSun" w:hAnsi="Liberation Serif" w:cs="Lucida Sans"/>
          <w:b w:val="0"/>
          <w:bCs w:val="0"/>
          <w:color w:val="auto"/>
          <w:kern w:val="2"/>
          <w:sz w:val="24"/>
          <w:szCs w:val="24"/>
          <w:lang w:eastAsia="zh-CN" w:bidi="hi-IN"/>
        </w:rPr>
      </w:sdtEndPr>
      <w:sdtContent>
        <w:p w:rsidR="00DD2A79" w:rsidRDefault="00DD2A79">
          <w:pPr>
            <w:pStyle w:val="CabealhodoSumrio"/>
          </w:pPr>
          <w:r w:rsidRPr="00DD2A79">
            <w:rPr>
              <w:color w:val="auto"/>
            </w:rPr>
            <w:t>Conteúdo</w:t>
          </w:r>
        </w:p>
        <w:p w:rsidR="00DD2A79" w:rsidRDefault="00DD2A79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483523" w:history="1">
            <w:r w:rsidRPr="005A008D">
              <w:rPr>
                <w:rStyle w:val="Hyperlink"/>
                <w:noProof/>
              </w:rPr>
              <w:t>1.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_Toc198483523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A79" w:rsidRDefault="00DD2A79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198483524" w:history="1">
            <w:r w:rsidRPr="005A008D">
              <w:rPr>
                <w:rStyle w:val="Hyperlink"/>
                <w:noProof/>
              </w:rPr>
              <w:t>2. PROVA DE CONCEITO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_Toc198483524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A79" w:rsidRDefault="00DD2A79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198483525" w:history="1">
            <w:r w:rsidRPr="005A008D">
              <w:rPr>
                <w:rStyle w:val="Hyperlink"/>
                <w:noProof/>
              </w:rPr>
              <w:t>3. AMBIENTE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_Toc198483525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A79" w:rsidRDefault="00DD2A79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198483526" w:history="1">
            <w:r w:rsidRPr="005A008D">
              <w:rPr>
                <w:rStyle w:val="Hyperlink"/>
                <w:noProof/>
              </w:rPr>
              <w:t>4.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_Toc198483526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2A79" w:rsidRDefault="00DD2A79">
          <w:r>
            <w:fldChar w:fldCharType="end"/>
          </w:r>
        </w:p>
      </w:sdtContent>
    </w:sdt>
    <w:p w:rsidR="00237EA8" w:rsidRPr="00D51BC0" w:rsidRDefault="003E010E">
      <w:pPr>
        <w:pStyle w:val="Corpodetexto"/>
        <w:spacing w:line="360" w:lineRule="auto"/>
        <w:rPr>
          <w:rFonts w:ascii="Times New Roman" w:hAnsi="Times New Roman" w:cs="Times New Roman"/>
        </w:rPr>
      </w:pPr>
      <w:r w:rsidRPr="00D51BC0">
        <w:rPr>
          <w:rFonts w:ascii="Times New Roman" w:hAnsi="Times New Roman" w:cs="Times New Roman"/>
          <w:sz w:val="28"/>
          <w:szCs w:val="28"/>
        </w:rPr>
        <w:tab/>
      </w:r>
    </w:p>
    <w:p w:rsidR="00237EA8" w:rsidRPr="00D51BC0" w:rsidRDefault="00237EA8">
      <w:pPr>
        <w:pStyle w:val="Corpodetexto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37EA8" w:rsidRPr="00D51BC0" w:rsidRDefault="00237EA8">
      <w:pPr>
        <w:pStyle w:val="Corpodetexto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F34FCA" w:rsidRPr="00D51BC0" w:rsidRDefault="00F34FCA">
      <w:pPr>
        <w:pStyle w:val="Corpodetexto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34FCA" w:rsidRPr="00D51BC0" w:rsidRDefault="00F34FCA">
      <w:pPr>
        <w:pStyle w:val="Corpodetexto"/>
        <w:spacing w:line="360" w:lineRule="auto"/>
        <w:jc w:val="both"/>
        <w:rPr>
          <w:rFonts w:ascii="Times New Roman" w:hAnsi="Times New Roman" w:cs="Times New Roman"/>
        </w:rPr>
        <w:sectPr w:rsidR="00F34FCA" w:rsidRPr="00D51BC0">
          <w:pgSz w:w="11906" w:h="16838"/>
          <w:pgMar w:top="1701" w:right="1134" w:bottom="1134" w:left="1701" w:header="0" w:footer="0" w:gutter="0"/>
          <w:cols w:space="720"/>
          <w:formProt w:val="0"/>
          <w:docGrid w:linePitch="600" w:charSpace="32768"/>
        </w:sectPr>
      </w:pPr>
    </w:p>
    <w:p w:rsidR="00237EA8" w:rsidRPr="00DD2A79" w:rsidRDefault="003E010E" w:rsidP="00DD2A79">
      <w:pPr>
        <w:pStyle w:val="Ttulo1"/>
        <w:rPr>
          <w:color w:val="auto"/>
        </w:rPr>
      </w:pPr>
      <w:bookmarkStart w:id="0" w:name="_Toc198483523"/>
      <w:r w:rsidRPr="00DD2A79">
        <w:rPr>
          <w:color w:val="auto"/>
        </w:rPr>
        <w:lastRenderedPageBreak/>
        <w:t>1. INTRODUÇÃO</w:t>
      </w:r>
      <w:bookmarkEnd w:id="0"/>
    </w:p>
    <w:p w:rsidR="00750041" w:rsidRPr="00D51BC0" w:rsidRDefault="00750041" w:rsidP="00750041">
      <w:pPr>
        <w:pStyle w:val="Corpodetexto"/>
        <w:spacing w:line="360" w:lineRule="auto"/>
        <w:rPr>
          <w:rFonts w:ascii="Times New Roman" w:hAnsi="Times New Roman" w:cs="Times New Roman"/>
        </w:rPr>
      </w:pPr>
      <w:r w:rsidRPr="00D51BC0">
        <w:rPr>
          <w:rFonts w:ascii="Times New Roman" w:hAnsi="Times New Roman" w:cs="Times New Roman"/>
        </w:rPr>
        <w:t>O gerenciamento eficaz de medicamentos é um desafio enfrentado por farmácias, clínicas e pacientes. A perda de medicamentos por vencimento, a falta de integração entre prescritores e distribuidores e a dificuldade de adesão dos pacientes aos tratamentos de longo prazo impactam diretamente a qualidade da saúde e os custos operacionais. Além disso, a ausência de ferramentas simples e acessíveis contribui para a desorganização dos processos de controle e acompanhamento. Este projeto propõe uma solução digital integrada que contempla controle de estoque, prescrição eletrônica e acompanhamento do paciente por meio de uma plataforma responsiva.</w:t>
      </w:r>
    </w:p>
    <w:p w:rsidR="00237EA8" w:rsidRPr="00D51BC0" w:rsidRDefault="003E010E">
      <w:pPr>
        <w:pStyle w:val="Corpodetexto"/>
        <w:spacing w:line="360" w:lineRule="auto"/>
        <w:rPr>
          <w:rFonts w:ascii="Times New Roman" w:hAnsi="Times New Roman" w:cs="Times New Roman"/>
          <w:b/>
          <w:bCs/>
        </w:rPr>
      </w:pPr>
      <w:r w:rsidRPr="00D51BC0">
        <w:rPr>
          <w:rFonts w:ascii="Times New Roman" w:hAnsi="Times New Roman" w:cs="Times New Roman"/>
          <w:b/>
          <w:bCs/>
        </w:rPr>
        <w:t>1. 1 JUSTIFICATIVA</w:t>
      </w:r>
    </w:p>
    <w:p w:rsidR="00750041" w:rsidRPr="00D51BC0" w:rsidRDefault="00750041" w:rsidP="00750041">
      <w:pPr>
        <w:pStyle w:val="Corpodetexto"/>
        <w:spacing w:line="360" w:lineRule="auto"/>
        <w:rPr>
          <w:rFonts w:ascii="Times New Roman" w:hAnsi="Times New Roman" w:cs="Times New Roman"/>
        </w:rPr>
      </w:pPr>
      <w:r w:rsidRPr="00D51BC0">
        <w:rPr>
          <w:rFonts w:ascii="Times New Roman" w:hAnsi="Times New Roman" w:cs="Times New Roman"/>
        </w:rPr>
        <w:t>A escolha do tema surge da necessidade observada em farmácias comunitárias que lidam diariamente com perdas por validade, sistemas fragmentados e pacientes que abandonam o tratamento por falta de orientação. Tais situações não apenas comprometem a saúde da população, como também geram prejuízos financeiros e desperdício de recursos. Um sistema unificado e acessível pode transformar esse cenário, promovendo eficiência, qualidade de vida e contribuindo para um uso mais racional dos medicamentos.</w:t>
      </w:r>
    </w:p>
    <w:p w:rsidR="00237EA8" w:rsidRPr="00D51BC0" w:rsidRDefault="003E010E">
      <w:pPr>
        <w:pStyle w:val="Corpodetexto"/>
        <w:spacing w:line="360" w:lineRule="auto"/>
        <w:rPr>
          <w:rFonts w:ascii="Times New Roman" w:hAnsi="Times New Roman" w:cs="Times New Roman"/>
        </w:rPr>
      </w:pPr>
      <w:r w:rsidRPr="00D51BC0">
        <w:rPr>
          <w:rStyle w:val="Forte"/>
          <w:rFonts w:ascii="Times New Roman" w:hAnsi="Times New Roman" w:cs="Times New Roman"/>
        </w:rPr>
        <w:t>1. 2 OBJETIVOS</w:t>
      </w:r>
    </w:p>
    <w:p w:rsidR="00237EA8" w:rsidRPr="00D51BC0" w:rsidRDefault="003E010E">
      <w:pPr>
        <w:pStyle w:val="Corpodetexto"/>
        <w:spacing w:line="360" w:lineRule="auto"/>
        <w:rPr>
          <w:rFonts w:ascii="Times New Roman" w:hAnsi="Times New Roman" w:cs="Times New Roman"/>
        </w:rPr>
      </w:pPr>
      <w:r w:rsidRPr="00D51BC0">
        <w:rPr>
          <w:rStyle w:val="Forte"/>
          <w:rFonts w:ascii="Times New Roman" w:hAnsi="Times New Roman" w:cs="Times New Roman"/>
        </w:rPr>
        <w:t>Objetivo Geral:</w:t>
      </w:r>
      <w:r w:rsidRPr="00D51BC0">
        <w:rPr>
          <w:rFonts w:ascii="Times New Roman" w:hAnsi="Times New Roman" w:cs="Times New Roman"/>
        </w:rPr>
        <w:br/>
      </w:r>
      <w:r w:rsidR="00F26B35" w:rsidRPr="00D51BC0">
        <w:rPr>
          <w:rFonts w:ascii="Times New Roman" w:hAnsi="Times New Roman" w:cs="Times New Roman"/>
        </w:rPr>
        <w:t>Desenvolver uma plataforma integrada web e mobile para gerenciamento de medicamentos, com foco em controle de estoque e adesão ao tratamento.</w:t>
      </w:r>
    </w:p>
    <w:p w:rsidR="00237EA8" w:rsidRPr="00D51BC0" w:rsidRDefault="003E010E">
      <w:pPr>
        <w:pStyle w:val="Corpodetexto"/>
        <w:spacing w:line="360" w:lineRule="auto"/>
        <w:rPr>
          <w:rFonts w:ascii="Times New Roman" w:hAnsi="Times New Roman" w:cs="Times New Roman"/>
        </w:rPr>
      </w:pPr>
      <w:r w:rsidRPr="00D51BC0">
        <w:rPr>
          <w:rStyle w:val="Forte"/>
          <w:rFonts w:ascii="Times New Roman" w:hAnsi="Times New Roman" w:cs="Times New Roman"/>
        </w:rPr>
        <w:t>Objetivos Específicos:</w:t>
      </w:r>
    </w:p>
    <w:p w:rsidR="0067221A" w:rsidRPr="00DD2A79" w:rsidRDefault="0067221A" w:rsidP="00DD2A79">
      <w:pPr>
        <w:pStyle w:val="Corpodetexto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D51BC0">
        <w:rPr>
          <w:rFonts w:ascii="Times New Roman" w:hAnsi="Times New Roman" w:cs="Times New Roman"/>
        </w:rPr>
        <w:t>Cadastrar e rastrear lotes de medicamentos;</w:t>
      </w:r>
    </w:p>
    <w:p w:rsidR="0067221A" w:rsidRPr="00DD2A79" w:rsidRDefault="0067221A" w:rsidP="00DD2A79">
      <w:pPr>
        <w:pStyle w:val="Corpodetexto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D51BC0">
        <w:rPr>
          <w:rFonts w:ascii="Times New Roman" w:hAnsi="Times New Roman" w:cs="Times New Roman"/>
        </w:rPr>
        <w:t>Gerar alertas inteligentes de validade e reposição;</w:t>
      </w:r>
    </w:p>
    <w:p w:rsidR="0067221A" w:rsidRPr="00DD2A79" w:rsidRDefault="0067221A" w:rsidP="00DD2A79">
      <w:pPr>
        <w:pStyle w:val="Corpodetexto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D51BC0">
        <w:rPr>
          <w:rFonts w:ascii="Times New Roman" w:hAnsi="Times New Roman" w:cs="Times New Roman"/>
        </w:rPr>
        <w:t>Enviar lembretes de dose para pacientes;</w:t>
      </w:r>
    </w:p>
    <w:p w:rsidR="0067221A" w:rsidRPr="00DD2A79" w:rsidRDefault="0067221A" w:rsidP="00DD2A79">
      <w:pPr>
        <w:pStyle w:val="Corpodetexto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D51BC0">
        <w:rPr>
          <w:rFonts w:ascii="Times New Roman" w:hAnsi="Times New Roman" w:cs="Times New Roman"/>
        </w:rPr>
        <w:t>Facilitar a integração entre prescritor, farmácia e paciente;</w:t>
      </w:r>
    </w:p>
    <w:p w:rsidR="0067221A" w:rsidRPr="00DD2A79" w:rsidRDefault="0067221A" w:rsidP="00DD2A79">
      <w:pPr>
        <w:pStyle w:val="Corpodetexto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D51BC0">
        <w:rPr>
          <w:rFonts w:ascii="Times New Roman" w:hAnsi="Times New Roman" w:cs="Times New Roman"/>
        </w:rPr>
        <w:t>Disponibilizar acesso remoto responsivo e seguro.</w:t>
      </w:r>
    </w:p>
    <w:p w:rsidR="00BF678E" w:rsidRPr="00D51BC0" w:rsidRDefault="00BF678E" w:rsidP="00BF678E">
      <w:pPr>
        <w:pStyle w:val="Corpodetexto"/>
        <w:rPr>
          <w:rFonts w:ascii="Times New Roman" w:hAnsi="Times New Roman" w:cs="Times New Roman"/>
        </w:rPr>
      </w:pPr>
    </w:p>
    <w:p w:rsidR="00DD2A79" w:rsidRDefault="00DD2A79" w:rsidP="00DD2A79">
      <w:pPr>
        <w:pStyle w:val="Corpodetexto"/>
        <w:spacing w:line="360" w:lineRule="auto"/>
        <w:rPr>
          <w:b/>
        </w:rPr>
      </w:pPr>
    </w:p>
    <w:p w:rsidR="00DD2A79" w:rsidRDefault="00DD2A79" w:rsidP="00DD2A79">
      <w:pPr>
        <w:pStyle w:val="Corpodetexto"/>
        <w:spacing w:line="360" w:lineRule="auto"/>
        <w:rPr>
          <w:b/>
        </w:rPr>
      </w:pPr>
    </w:p>
    <w:p w:rsidR="0027472F" w:rsidRPr="00DD2A79" w:rsidRDefault="0027472F" w:rsidP="00DD2A79">
      <w:pPr>
        <w:pStyle w:val="Corpodetexto"/>
        <w:spacing w:line="360" w:lineRule="auto"/>
        <w:rPr>
          <w:rFonts w:ascii="Times New Roman" w:hAnsi="Times New Roman" w:cs="Times New Roman"/>
          <w:b/>
          <w:bCs/>
        </w:rPr>
      </w:pPr>
      <w:r w:rsidRPr="00DD2A79">
        <w:rPr>
          <w:b/>
        </w:rPr>
        <w:lastRenderedPageBreak/>
        <w:t xml:space="preserve">1. </w:t>
      </w:r>
      <w:r w:rsidR="00BF678E" w:rsidRPr="00DD2A79">
        <w:rPr>
          <w:b/>
        </w:rPr>
        <w:t>3</w:t>
      </w:r>
      <w:r w:rsidRPr="00DD2A79">
        <w:rPr>
          <w:b/>
        </w:rPr>
        <w:t xml:space="preserve"> FUNDAÇÃO CONCEITUAL</w:t>
      </w:r>
    </w:p>
    <w:p w:rsidR="0027472F" w:rsidRPr="00D51BC0" w:rsidRDefault="0027472F" w:rsidP="0067221A">
      <w:pPr>
        <w:suppressAutoHyphens w:val="0"/>
        <w:spacing w:before="100" w:beforeAutospacing="1" w:after="100" w:afterAutospacing="1"/>
        <w:rPr>
          <w:rFonts w:ascii="Times New Roman" w:hAnsi="Times New Roman" w:cs="Times New Roman"/>
        </w:rPr>
      </w:pPr>
      <w:r w:rsidRPr="00D51BC0">
        <w:rPr>
          <w:rFonts w:ascii="Times New Roman" w:hAnsi="Times New Roman" w:cs="Times New Roman"/>
        </w:rPr>
        <w:t>O projeto se baseia em conceitos de usabilidade, arquitetura de software, sistemas distribuídos, responsividade, integração mobile/web, boas práticas de design centrado no usuário e metod</w:t>
      </w:r>
      <w:r w:rsidRPr="00D51BC0">
        <w:rPr>
          <w:rFonts w:ascii="Times New Roman" w:hAnsi="Times New Roman" w:cs="Times New Roman"/>
        </w:rPr>
        <w:t>o</w:t>
      </w:r>
      <w:r w:rsidRPr="00D51BC0">
        <w:rPr>
          <w:rFonts w:ascii="Times New Roman" w:hAnsi="Times New Roman" w:cs="Times New Roman"/>
        </w:rPr>
        <w:t>logias ágeis.</w:t>
      </w:r>
    </w:p>
    <w:p w:rsidR="0027472F" w:rsidRPr="00D51BC0" w:rsidRDefault="00996524" w:rsidP="00996524">
      <w:pPr>
        <w:pStyle w:val="Corpodetexto"/>
        <w:spacing w:line="360" w:lineRule="auto"/>
        <w:rPr>
          <w:rFonts w:ascii="Times New Roman" w:hAnsi="Times New Roman" w:cs="Times New Roman"/>
          <w:b/>
          <w:bCs/>
        </w:rPr>
      </w:pPr>
      <w:r w:rsidRPr="00D51BC0">
        <w:rPr>
          <w:rFonts w:ascii="Times New Roman" w:hAnsi="Times New Roman" w:cs="Times New Roman"/>
          <w:b/>
          <w:bCs/>
        </w:rPr>
        <w:t xml:space="preserve">1. 4 </w:t>
      </w:r>
      <w:r w:rsidR="0027472F" w:rsidRPr="00D51BC0">
        <w:rPr>
          <w:rFonts w:ascii="Times New Roman" w:hAnsi="Times New Roman" w:cs="Times New Roman"/>
          <w:b/>
          <w:bCs/>
        </w:rPr>
        <w:t>PERSONAS</w:t>
      </w:r>
    </w:p>
    <w:p w:rsidR="0027472F" w:rsidRPr="00D51BC0" w:rsidRDefault="0027472F" w:rsidP="0027472F">
      <w:pPr>
        <w:pStyle w:val="Corpodetexto"/>
        <w:spacing w:line="360" w:lineRule="auto"/>
        <w:rPr>
          <w:rFonts w:ascii="Times New Roman" w:hAnsi="Times New Roman" w:cs="Times New Roman"/>
          <w:b/>
          <w:bCs/>
        </w:rPr>
      </w:pPr>
      <w:r w:rsidRPr="00D51BC0">
        <w:rPr>
          <w:rFonts w:ascii="Times New Roman" w:hAnsi="Times New Roman" w:cs="Times New Roman"/>
          <w:b/>
          <w:bCs/>
        </w:rPr>
        <w:t>Persona 1: Carla Mendes</w:t>
      </w:r>
    </w:p>
    <w:p w:rsidR="0027472F" w:rsidRPr="00D51BC0" w:rsidRDefault="0027472F" w:rsidP="0027472F">
      <w:pPr>
        <w:pStyle w:val="Corpodetexto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Cs/>
        </w:rPr>
      </w:pPr>
      <w:r w:rsidRPr="00D51BC0">
        <w:rPr>
          <w:rFonts w:ascii="Times New Roman" w:hAnsi="Times New Roman" w:cs="Times New Roman"/>
          <w:bCs/>
        </w:rPr>
        <w:t>Idade: 38 anos</w:t>
      </w:r>
    </w:p>
    <w:p w:rsidR="0027472F" w:rsidRPr="00D51BC0" w:rsidRDefault="0027472F" w:rsidP="0027472F">
      <w:pPr>
        <w:pStyle w:val="Corpodetexto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Cs/>
        </w:rPr>
      </w:pPr>
      <w:r w:rsidRPr="00D51BC0">
        <w:rPr>
          <w:rFonts w:ascii="Times New Roman" w:hAnsi="Times New Roman" w:cs="Times New Roman"/>
          <w:bCs/>
        </w:rPr>
        <w:t>Perfil: Gerente de farmácia independente</w:t>
      </w:r>
    </w:p>
    <w:p w:rsidR="0027472F" w:rsidRPr="00D51BC0" w:rsidRDefault="0027472F" w:rsidP="0027472F">
      <w:pPr>
        <w:pStyle w:val="Corpodetexto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Cs/>
        </w:rPr>
      </w:pPr>
      <w:r w:rsidRPr="00D51BC0">
        <w:rPr>
          <w:rFonts w:ascii="Times New Roman" w:hAnsi="Times New Roman" w:cs="Times New Roman"/>
          <w:bCs/>
        </w:rPr>
        <w:t>Necessidades: Monitorar lotes, automatizar relatórios, evitar perdas</w:t>
      </w:r>
    </w:p>
    <w:p w:rsidR="0027472F" w:rsidRPr="00D51BC0" w:rsidRDefault="0027472F" w:rsidP="0027472F">
      <w:pPr>
        <w:pStyle w:val="Corpodetexto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Cs/>
        </w:rPr>
      </w:pPr>
      <w:r w:rsidRPr="00D51BC0">
        <w:rPr>
          <w:rFonts w:ascii="Times New Roman" w:hAnsi="Times New Roman" w:cs="Times New Roman"/>
          <w:bCs/>
        </w:rPr>
        <w:t>Frustrações: Sistemas lentos, não responsivos, sem integração mobile</w:t>
      </w:r>
    </w:p>
    <w:p w:rsidR="0027472F" w:rsidRPr="00D51BC0" w:rsidRDefault="0027472F" w:rsidP="0027472F">
      <w:pPr>
        <w:pStyle w:val="Corpodetexto"/>
        <w:spacing w:line="360" w:lineRule="auto"/>
        <w:rPr>
          <w:rFonts w:ascii="Times New Roman" w:hAnsi="Times New Roman" w:cs="Times New Roman"/>
          <w:b/>
          <w:bCs/>
        </w:rPr>
      </w:pPr>
      <w:r w:rsidRPr="00D51BC0">
        <w:rPr>
          <w:rFonts w:ascii="Times New Roman" w:hAnsi="Times New Roman" w:cs="Times New Roman"/>
          <w:b/>
          <w:bCs/>
        </w:rPr>
        <w:t>Persona 2: Roberto Almeida</w:t>
      </w:r>
    </w:p>
    <w:p w:rsidR="0027472F" w:rsidRPr="00D51BC0" w:rsidRDefault="0027472F" w:rsidP="0027472F">
      <w:pPr>
        <w:pStyle w:val="Corpodetexto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</w:rPr>
      </w:pPr>
      <w:r w:rsidRPr="00D51BC0">
        <w:rPr>
          <w:rFonts w:ascii="Times New Roman" w:hAnsi="Times New Roman" w:cs="Times New Roman"/>
          <w:bCs/>
        </w:rPr>
        <w:t>Idade: 65 anos</w:t>
      </w:r>
    </w:p>
    <w:p w:rsidR="0027472F" w:rsidRPr="00D51BC0" w:rsidRDefault="0027472F" w:rsidP="0027472F">
      <w:pPr>
        <w:pStyle w:val="Corpodetexto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</w:rPr>
      </w:pPr>
      <w:r w:rsidRPr="00D51BC0">
        <w:rPr>
          <w:rFonts w:ascii="Times New Roman" w:hAnsi="Times New Roman" w:cs="Times New Roman"/>
          <w:bCs/>
        </w:rPr>
        <w:t>Perfil: Aposentado, hipertenso</w:t>
      </w:r>
    </w:p>
    <w:p w:rsidR="0027472F" w:rsidRPr="00D51BC0" w:rsidRDefault="0027472F" w:rsidP="0027472F">
      <w:pPr>
        <w:pStyle w:val="Corpodetexto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</w:rPr>
      </w:pPr>
      <w:r w:rsidRPr="00D51BC0">
        <w:rPr>
          <w:rFonts w:ascii="Times New Roman" w:hAnsi="Times New Roman" w:cs="Times New Roman"/>
          <w:bCs/>
        </w:rPr>
        <w:t>Necessidades: Receber lembretes, acessar histórico</w:t>
      </w:r>
    </w:p>
    <w:p w:rsidR="0027472F" w:rsidRPr="00D51BC0" w:rsidRDefault="0027472F" w:rsidP="0027472F">
      <w:pPr>
        <w:pStyle w:val="Corpodetexto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</w:rPr>
      </w:pPr>
      <w:r w:rsidRPr="00D51BC0">
        <w:rPr>
          <w:rFonts w:ascii="Times New Roman" w:hAnsi="Times New Roman" w:cs="Times New Roman"/>
          <w:bCs/>
        </w:rPr>
        <w:t>Frustrações: Não consegue gerenciar múltiplas medicações sozinho</w:t>
      </w:r>
    </w:p>
    <w:p w:rsidR="0027472F" w:rsidRPr="00D51BC0" w:rsidRDefault="007D7459" w:rsidP="007D7459">
      <w:pPr>
        <w:pStyle w:val="Corpodetexto"/>
        <w:spacing w:line="360" w:lineRule="auto"/>
        <w:rPr>
          <w:rFonts w:ascii="Times New Roman" w:hAnsi="Times New Roman" w:cs="Times New Roman"/>
          <w:b/>
          <w:bCs/>
        </w:rPr>
      </w:pPr>
      <w:r w:rsidRPr="00D51BC0">
        <w:rPr>
          <w:rFonts w:ascii="Times New Roman" w:hAnsi="Times New Roman" w:cs="Times New Roman"/>
          <w:b/>
          <w:bCs/>
        </w:rPr>
        <w:t xml:space="preserve">1. 5 </w:t>
      </w:r>
      <w:r w:rsidR="0027472F" w:rsidRPr="00D51BC0">
        <w:rPr>
          <w:rFonts w:ascii="Times New Roman" w:hAnsi="Times New Roman" w:cs="Times New Roman"/>
          <w:b/>
          <w:bCs/>
        </w:rPr>
        <w:t>JORNADAS DE USUÁRIO</w:t>
      </w:r>
    </w:p>
    <w:p w:rsidR="0027472F" w:rsidRPr="00D51BC0" w:rsidRDefault="0027472F" w:rsidP="0027472F">
      <w:pPr>
        <w:pStyle w:val="Corpodetexto"/>
        <w:spacing w:line="360" w:lineRule="auto"/>
        <w:rPr>
          <w:rFonts w:ascii="Times New Roman" w:hAnsi="Times New Roman" w:cs="Times New Roman"/>
          <w:b/>
          <w:bCs/>
        </w:rPr>
      </w:pPr>
      <w:r w:rsidRPr="00D51BC0">
        <w:rPr>
          <w:rFonts w:ascii="Times New Roman" w:hAnsi="Times New Roman" w:cs="Times New Roman"/>
          <w:b/>
          <w:bCs/>
        </w:rPr>
        <w:t>Jornada da Farmacêutica (Carla):</w:t>
      </w:r>
    </w:p>
    <w:p w:rsidR="0027472F" w:rsidRPr="00D51BC0" w:rsidRDefault="0027472F" w:rsidP="0027472F">
      <w:pPr>
        <w:pStyle w:val="Corpodetexto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Cs/>
        </w:rPr>
      </w:pPr>
      <w:r w:rsidRPr="00D51BC0">
        <w:rPr>
          <w:rFonts w:ascii="Times New Roman" w:hAnsi="Times New Roman" w:cs="Times New Roman"/>
          <w:bCs/>
        </w:rPr>
        <w:t>Cadastra novo lote de Losartana (100 caixas, validade 12/2025);</w:t>
      </w:r>
    </w:p>
    <w:p w:rsidR="0027472F" w:rsidRPr="00D51BC0" w:rsidRDefault="0027472F" w:rsidP="0027472F">
      <w:pPr>
        <w:pStyle w:val="Corpodetexto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Cs/>
        </w:rPr>
      </w:pPr>
      <w:r w:rsidRPr="00D51BC0">
        <w:rPr>
          <w:rFonts w:ascii="Times New Roman" w:hAnsi="Times New Roman" w:cs="Times New Roman"/>
          <w:bCs/>
        </w:rPr>
        <w:t>Recebe alerta de estoque crítico (20 caixas);</w:t>
      </w:r>
    </w:p>
    <w:p w:rsidR="0027472F" w:rsidRPr="00D51BC0" w:rsidRDefault="0027472F" w:rsidP="0027472F">
      <w:pPr>
        <w:pStyle w:val="Corpodetexto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Cs/>
        </w:rPr>
      </w:pPr>
      <w:r w:rsidRPr="00D51BC0">
        <w:rPr>
          <w:rFonts w:ascii="Times New Roman" w:hAnsi="Times New Roman" w:cs="Times New Roman"/>
          <w:bCs/>
        </w:rPr>
        <w:t>Sistema sugere novo pedido ao fornecedor.</w:t>
      </w:r>
    </w:p>
    <w:p w:rsidR="0027472F" w:rsidRPr="00D51BC0" w:rsidRDefault="0027472F" w:rsidP="0027472F">
      <w:pPr>
        <w:pStyle w:val="Corpodetexto"/>
        <w:spacing w:line="360" w:lineRule="auto"/>
        <w:rPr>
          <w:rFonts w:ascii="Times New Roman" w:hAnsi="Times New Roman" w:cs="Times New Roman"/>
          <w:b/>
          <w:bCs/>
        </w:rPr>
      </w:pPr>
      <w:r w:rsidRPr="00D51BC0">
        <w:rPr>
          <w:rFonts w:ascii="Times New Roman" w:hAnsi="Times New Roman" w:cs="Times New Roman"/>
          <w:b/>
          <w:bCs/>
        </w:rPr>
        <w:t>Jornada do Paciente (Roberto):</w:t>
      </w:r>
    </w:p>
    <w:p w:rsidR="0027472F" w:rsidRPr="00D51BC0" w:rsidRDefault="0027472F" w:rsidP="0027472F">
      <w:pPr>
        <w:pStyle w:val="Corpodetexto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Cs/>
        </w:rPr>
      </w:pPr>
      <w:r w:rsidRPr="00D51BC0">
        <w:rPr>
          <w:rFonts w:ascii="Times New Roman" w:hAnsi="Times New Roman" w:cs="Times New Roman"/>
          <w:bCs/>
        </w:rPr>
        <w:t>Médico envia prescrição com QR Code;</w:t>
      </w:r>
    </w:p>
    <w:p w:rsidR="0027472F" w:rsidRPr="00D51BC0" w:rsidRDefault="0027472F" w:rsidP="0027472F">
      <w:pPr>
        <w:pStyle w:val="Corpodetexto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Cs/>
        </w:rPr>
      </w:pPr>
      <w:r w:rsidRPr="00D51BC0">
        <w:rPr>
          <w:rFonts w:ascii="Times New Roman" w:hAnsi="Times New Roman" w:cs="Times New Roman"/>
          <w:bCs/>
        </w:rPr>
        <w:t>Roberto retira medicamento na farmácia;</w:t>
      </w:r>
    </w:p>
    <w:p w:rsidR="0027472F" w:rsidRPr="00D51BC0" w:rsidRDefault="0027472F" w:rsidP="0027472F">
      <w:pPr>
        <w:pStyle w:val="Corpodetexto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Cs/>
        </w:rPr>
      </w:pPr>
      <w:r w:rsidRPr="00D51BC0">
        <w:rPr>
          <w:rFonts w:ascii="Times New Roman" w:hAnsi="Times New Roman" w:cs="Times New Roman"/>
          <w:bCs/>
        </w:rPr>
        <w:t>App sincroniza instruções: "Tomar 1 por dia, 8h";</w:t>
      </w:r>
    </w:p>
    <w:p w:rsidR="0027472F" w:rsidRPr="00D51BC0" w:rsidRDefault="0027472F" w:rsidP="0027472F">
      <w:pPr>
        <w:pStyle w:val="Corpodetexto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Cs/>
        </w:rPr>
      </w:pPr>
      <w:r w:rsidRPr="00D51BC0">
        <w:rPr>
          <w:rFonts w:ascii="Times New Roman" w:hAnsi="Times New Roman" w:cs="Times New Roman"/>
          <w:bCs/>
        </w:rPr>
        <w:t>Recebe lembretes diários para tomar o remédio.</w:t>
      </w:r>
    </w:p>
    <w:p w:rsidR="00750041" w:rsidRPr="00D51BC0" w:rsidRDefault="00750041">
      <w:pPr>
        <w:pStyle w:val="Corpodetexto"/>
        <w:spacing w:line="360" w:lineRule="auto"/>
        <w:rPr>
          <w:rFonts w:ascii="Times New Roman" w:hAnsi="Times New Roman" w:cs="Times New Roman"/>
          <w:b/>
          <w:bCs/>
        </w:rPr>
      </w:pPr>
    </w:p>
    <w:p w:rsidR="008B4D64" w:rsidRPr="00DD2A79" w:rsidRDefault="008B4D64" w:rsidP="00DD2A79">
      <w:pPr>
        <w:pStyle w:val="Ttulo1"/>
        <w:rPr>
          <w:color w:val="auto"/>
        </w:rPr>
      </w:pPr>
      <w:bookmarkStart w:id="1" w:name="_Toc198483524"/>
      <w:r w:rsidRPr="00DD2A79">
        <w:rPr>
          <w:color w:val="auto"/>
        </w:rPr>
        <w:lastRenderedPageBreak/>
        <w:t>2. PROVA DE CONCEITO</w:t>
      </w:r>
      <w:bookmarkEnd w:id="1"/>
    </w:p>
    <w:p w:rsidR="00B83FD4" w:rsidRDefault="00B83FD4">
      <w:pPr>
        <w:pStyle w:val="Corpodetexto"/>
        <w:spacing w:line="360" w:lineRule="auto"/>
      </w:pPr>
    </w:p>
    <w:p w:rsidR="008B4D64" w:rsidRPr="00691D2D" w:rsidRDefault="00355B66">
      <w:pPr>
        <w:pStyle w:val="Corpodetexto"/>
        <w:spacing w:line="360" w:lineRule="auto"/>
        <w:rPr>
          <w:rFonts w:ascii="Times New Roman" w:hAnsi="Times New Roman" w:cs="Times New Roman"/>
          <w:b/>
          <w:bCs/>
        </w:rPr>
      </w:pPr>
      <w:r>
        <w:t xml:space="preserve">A prova de conceito desenvolvida visa demonstrar um sistema de gestão de medicamentos </w:t>
      </w:r>
      <w:r w:rsidR="00592DDD" w:rsidRPr="00691D2D">
        <w:rPr>
          <w:rFonts w:ascii="Times New Roman" w:hAnsi="Times New Roman" w:cs="Times New Roman"/>
        </w:rPr>
        <w:t xml:space="preserve">com </w:t>
      </w:r>
      <w:r w:rsidRPr="00691D2D">
        <w:rPr>
          <w:rFonts w:ascii="Times New Roman" w:hAnsi="Times New Roman" w:cs="Times New Roman"/>
        </w:rPr>
        <w:t xml:space="preserve">recursos básicos de criação, </w:t>
      </w:r>
      <w:r w:rsidR="00592DDD" w:rsidRPr="00691D2D">
        <w:rPr>
          <w:rFonts w:ascii="Times New Roman" w:hAnsi="Times New Roman" w:cs="Times New Roman"/>
        </w:rPr>
        <w:t>consulta,</w:t>
      </w:r>
      <w:r w:rsidRPr="00691D2D">
        <w:rPr>
          <w:rFonts w:ascii="Times New Roman" w:hAnsi="Times New Roman" w:cs="Times New Roman"/>
        </w:rPr>
        <w:t xml:space="preserve"> atualização e exclusão de medicamentos. </w:t>
      </w:r>
    </w:p>
    <w:p w:rsidR="00B83FD4" w:rsidRDefault="00B83FD4">
      <w:pPr>
        <w:rPr>
          <w:rFonts w:ascii="Times New Roman" w:hAnsi="Times New Roman" w:cs="Times New Roman"/>
          <w:b/>
          <w:bCs/>
        </w:rPr>
      </w:pPr>
    </w:p>
    <w:p w:rsidR="008E3CBC" w:rsidRPr="00691D2D" w:rsidRDefault="00C9244D">
      <w:pPr>
        <w:rPr>
          <w:rFonts w:ascii="Times New Roman" w:hAnsi="Times New Roman" w:cs="Times New Roman"/>
          <w:b/>
          <w:bCs/>
        </w:rPr>
      </w:pPr>
      <w:r w:rsidRPr="00691D2D">
        <w:rPr>
          <w:rFonts w:ascii="Times New Roman" w:hAnsi="Times New Roman" w:cs="Times New Roman"/>
          <w:b/>
          <w:bCs/>
        </w:rPr>
        <w:t>Tela de Autenticação</w:t>
      </w:r>
    </w:p>
    <w:p w:rsidR="008E3CBC" w:rsidRPr="00691D2D" w:rsidRDefault="008E3CBC">
      <w:pPr>
        <w:rPr>
          <w:rFonts w:ascii="Times New Roman" w:hAnsi="Times New Roman" w:cs="Times New Roman"/>
        </w:rPr>
      </w:pPr>
      <w:r w:rsidRPr="00691D2D">
        <w:rPr>
          <w:rFonts w:ascii="Times New Roman" w:hAnsi="Times New Roman" w:cs="Times New Roman"/>
        </w:rPr>
        <w:t>Login simples;</w:t>
      </w:r>
    </w:p>
    <w:p w:rsidR="008E3CBC" w:rsidRPr="00691D2D" w:rsidRDefault="008E3CBC">
      <w:pPr>
        <w:rPr>
          <w:rFonts w:ascii="Times New Roman" w:hAnsi="Times New Roman" w:cs="Times New Roman"/>
        </w:rPr>
      </w:pPr>
      <w:r w:rsidRPr="00691D2D">
        <w:rPr>
          <w:rFonts w:ascii="Times New Roman" w:hAnsi="Times New Roman" w:cs="Times New Roman"/>
        </w:rPr>
        <w:t>Cadastro de usuário</w:t>
      </w:r>
    </w:p>
    <w:p w:rsidR="00355B66" w:rsidRPr="00691D2D" w:rsidRDefault="00355B66">
      <w:pPr>
        <w:rPr>
          <w:rFonts w:ascii="Times New Roman" w:hAnsi="Times New Roman" w:cs="Times New Roman"/>
        </w:rPr>
      </w:pPr>
    </w:p>
    <w:p w:rsidR="00855E09" w:rsidRPr="00691D2D" w:rsidRDefault="00855E09" w:rsidP="00B83FD4">
      <w:pPr>
        <w:jc w:val="center"/>
        <w:rPr>
          <w:rFonts w:ascii="Times New Roman" w:hAnsi="Times New Roman" w:cs="Times New Roman"/>
        </w:rPr>
      </w:pPr>
      <w:r w:rsidRPr="00691D2D">
        <w:rPr>
          <w:rFonts w:ascii="Times New Roman" w:hAnsi="Times New Roman" w:cs="Times New Roman"/>
          <w:noProof/>
          <w:lang w:eastAsia="pt-BR" w:bidi="ar-SA"/>
        </w:rPr>
        <w:drawing>
          <wp:inline distT="0" distB="0" distL="0" distR="0">
            <wp:extent cx="5295900" cy="264210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566" cy="264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FD4" w:rsidRDefault="00B83FD4" w:rsidP="00355B66">
      <w:pPr>
        <w:rPr>
          <w:rFonts w:ascii="Times New Roman" w:hAnsi="Times New Roman" w:cs="Times New Roman"/>
          <w:b/>
          <w:bCs/>
        </w:rPr>
      </w:pPr>
    </w:p>
    <w:p w:rsidR="00B83FD4" w:rsidRDefault="00B83FD4" w:rsidP="00355B66">
      <w:pPr>
        <w:rPr>
          <w:rFonts w:ascii="Times New Roman" w:hAnsi="Times New Roman" w:cs="Times New Roman"/>
          <w:b/>
          <w:bCs/>
        </w:rPr>
      </w:pPr>
    </w:p>
    <w:p w:rsidR="00355B66" w:rsidRPr="00691D2D" w:rsidRDefault="00355B66" w:rsidP="00355B66">
      <w:pPr>
        <w:rPr>
          <w:rFonts w:ascii="Times New Roman" w:hAnsi="Times New Roman" w:cs="Times New Roman"/>
          <w:b/>
          <w:bCs/>
        </w:rPr>
      </w:pPr>
      <w:r w:rsidRPr="00691D2D">
        <w:rPr>
          <w:rFonts w:ascii="Times New Roman" w:hAnsi="Times New Roman" w:cs="Times New Roman"/>
          <w:b/>
          <w:bCs/>
        </w:rPr>
        <w:t>Tela de Cadastro de Medicamentos</w:t>
      </w:r>
    </w:p>
    <w:p w:rsidR="00355B66" w:rsidRPr="00691D2D" w:rsidRDefault="00355B66" w:rsidP="00355B66">
      <w:pPr>
        <w:rPr>
          <w:rFonts w:ascii="Times New Roman" w:hAnsi="Times New Roman" w:cs="Times New Roman"/>
        </w:rPr>
      </w:pPr>
      <w:r w:rsidRPr="00691D2D">
        <w:rPr>
          <w:rFonts w:ascii="Times New Roman" w:hAnsi="Times New Roman" w:cs="Times New Roman"/>
        </w:rPr>
        <w:t>Nome do medicamento;</w:t>
      </w:r>
    </w:p>
    <w:p w:rsidR="00355B66" w:rsidRPr="00691D2D" w:rsidRDefault="00355B66" w:rsidP="00355B66">
      <w:pPr>
        <w:rPr>
          <w:rFonts w:ascii="Times New Roman" w:hAnsi="Times New Roman" w:cs="Times New Roman"/>
        </w:rPr>
      </w:pPr>
      <w:r w:rsidRPr="00691D2D">
        <w:rPr>
          <w:rFonts w:ascii="Times New Roman" w:hAnsi="Times New Roman" w:cs="Times New Roman"/>
        </w:rPr>
        <w:t>Lote;</w:t>
      </w:r>
    </w:p>
    <w:p w:rsidR="00355B66" w:rsidRPr="00691D2D" w:rsidRDefault="00355B66" w:rsidP="00355B66">
      <w:pPr>
        <w:rPr>
          <w:rFonts w:ascii="Times New Roman" w:hAnsi="Times New Roman" w:cs="Times New Roman"/>
        </w:rPr>
      </w:pPr>
      <w:r w:rsidRPr="00691D2D">
        <w:rPr>
          <w:rFonts w:ascii="Times New Roman" w:hAnsi="Times New Roman" w:cs="Times New Roman"/>
        </w:rPr>
        <w:t>Validade;</w:t>
      </w:r>
    </w:p>
    <w:p w:rsidR="00355B66" w:rsidRPr="00691D2D" w:rsidRDefault="00355B66" w:rsidP="00355B66">
      <w:pPr>
        <w:rPr>
          <w:rFonts w:ascii="Times New Roman" w:hAnsi="Times New Roman" w:cs="Times New Roman"/>
        </w:rPr>
      </w:pPr>
      <w:r w:rsidRPr="00691D2D">
        <w:rPr>
          <w:rFonts w:ascii="Times New Roman" w:hAnsi="Times New Roman" w:cs="Times New Roman"/>
        </w:rPr>
        <w:t>Quantidade;</w:t>
      </w:r>
    </w:p>
    <w:p w:rsidR="00855E09" w:rsidRPr="00691D2D" w:rsidRDefault="00855E09" w:rsidP="00355B66">
      <w:pPr>
        <w:rPr>
          <w:rFonts w:ascii="Times New Roman" w:hAnsi="Times New Roman" w:cs="Times New Roman"/>
        </w:rPr>
      </w:pPr>
    </w:p>
    <w:p w:rsidR="00355B66" w:rsidRPr="00691D2D" w:rsidRDefault="00855E09" w:rsidP="00B83FD4">
      <w:pPr>
        <w:jc w:val="center"/>
        <w:rPr>
          <w:rFonts w:ascii="Times New Roman" w:hAnsi="Times New Roman" w:cs="Times New Roman"/>
        </w:rPr>
      </w:pPr>
      <w:r w:rsidRPr="00691D2D">
        <w:rPr>
          <w:rFonts w:ascii="Times New Roman" w:hAnsi="Times New Roman" w:cs="Times New Roman"/>
          <w:noProof/>
          <w:lang w:eastAsia="pt-BR" w:bidi="ar-SA"/>
        </w:rPr>
        <w:drawing>
          <wp:inline distT="0" distB="0" distL="0" distR="0">
            <wp:extent cx="5071279" cy="2533650"/>
            <wp:effectExtent l="19050" t="0" r="0" b="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403" cy="25382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83FD4" w:rsidRDefault="00B83FD4" w:rsidP="00355B66">
      <w:pPr>
        <w:rPr>
          <w:rFonts w:ascii="Times New Roman" w:hAnsi="Times New Roman" w:cs="Times New Roman"/>
          <w:b/>
          <w:bCs/>
        </w:rPr>
      </w:pPr>
    </w:p>
    <w:p w:rsidR="00355B66" w:rsidRPr="00691D2D" w:rsidRDefault="00355B66" w:rsidP="00355B66">
      <w:pPr>
        <w:rPr>
          <w:rFonts w:ascii="Times New Roman" w:hAnsi="Times New Roman" w:cs="Times New Roman"/>
          <w:b/>
          <w:bCs/>
        </w:rPr>
      </w:pPr>
      <w:r w:rsidRPr="00691D2D">
        <w:rPr>
          <w:rFonts w:ascii="Times New Roman" w:hAnsi="Times New Roman" w:cs="Times New Roman"/>
          <w:b/>
          <w:bCs/>
        </w:rPr>
        <w:lastRenderedPageBreak/>
        <w:t>Dashboard de Medicamento a Vencer</w:t>
      </w:r>
    </w:p>
    <w:p w:rsidR="00355B66" w:rsidRPr="00691D2D" w:rsidRDefault="00355B66" w:rsidP="00355B66">
      <w:pPr>
        <w:rPr>
          <w:rFonts w:ascii="Times New Roman" w:hAnsi="Times New Roman" w:cs="Times New Roman"/>
        </w:rPr>
      </w:pPr>
      <w:r w:rsidRPr="00691D2D">
        <w:rPr>
          <w:rFonts w:ascii="Times New Roman" w:hAnsi="Times New Roman" w:cs="Times New Roman"/>
        </w:rPr>
        <w:t>Total de medicamentos;</w:t>
      </w:r>
    </w:p>
    <w:p w:rsidR="00355B66" w:rsidRPr="00691D2D" w:rsidRDefault="00355B66" w:rsidP="00355B66">
      <w:pPr>
        <w:rPr>
          <w:rFonts w:ascii="Times New Roman" w:hAnsi="Times New Roman" w:cs="Times New Roman"/>
        </w:rPr>
      </w:pPr>
      <w:r w:rsidRPr="00691D2D">
        <w:rPr>
          <w:rFonts w:ascii="Times New Roman" w:hAnsi="Times New Roman" w:cs="Times New Roman"/>
        </w:rPr>
        <w:t>Quantidade de medicamentos a vencer</w:t>
      </w:r>
    </w:p>
    <w:p w:rsidR="00905369" w:rsidRPr="00691D2D" w:rsidRDefault="00905369" w:rsidP="00355B66">
      <w:pPr>
        <w:rPr>
          <w:rFonts w:ascii="Times New Roman" w:hAnsi="Times New Roman" w:cs="Times New Roman"/>
        </w:rPr>
      </w:pPr>
    </w:p>
    <w:p w:rsidR="00355B66" w:rsidRPr="00691D2D" w:rsidRDefault="00855E09" w:rsidP="00B83FD4">
      <w:pPr>
        <w:jc w:val="center"/>
        <w:rPr>
          <w:rFonts w:ascii="Times New Roman" w:hAnsi="Times New Roman" w:cs="Times New Roman"/>
        </w:rPr>
      </w:pPr>
      <w:r w:rsidRPr="00691D2D">
        <w:rPr>
          <w:rFonts w:ascii="Times New Roman" w:hAnsi="Times New Roman" w:cs="Times New Roman"/>
        </w:rPr>
        <w:drawing>
          <wp:inline distT="0" distB="0" distL="0" distR="0">
            <wp:extent cx="5760085" cy="2894877"/>
            <wp:effectExtent l="19050" t="0" r="0" b="0"/>
            <wp:docPr id="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894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E09" w:rsidRPr="00691D2D" w:rsidRDefault="00855E09" w:rsidP="00355B66">
      <w:pPr>
        <w:rPr>
          <w:rFonts w:ascii="Times New Roman" w:hAnsi="Times New Roman" w:cs="Times New Roman"/>
        </w:rPr>
      </w:pPr>
    </w:p>
    <w:p w:rsidR="00355B66" w:rsidRPr="00691D2D" w:rsidRDefault="00355B66" w:rsidP="00355B66">
      <w:pPr>
        <w:rPr>
          <w:rFonts w:ascii="Times New Roman" w:hAnsi="Times New Roman" w:cs="Times New Roman"/>
          <w:b/>
          <w:bCs/>
        </w:rPr>
      </w:pPr>
      <w:r w:rsidRPr="00691D2D">
        <w:rPr>
          <w:rFonts w:ascii="Times New Roman" w:hAnsi="Times New Roman" w:cs="Times New Roman"/>
          <w:b/>
        </w:rPr>
        <w:t>Lista</w:t>
      </w:r>
      <w:r w:rsidRPr="00691D2D">
        <w:rPr>
          <w:rFonts w:ascii="Times New Roman" w:hAnsi="Times New Roman" w:cs="Times New Roman"/>
          <w:b/>
          <w:bCs/>
        </w:rPr>
        <w:t>gem de Medicamentos Cadastrados</w:t>
      </w:r>
    </w:p>
    <w:p w:rsidR="00355B66" w:rsidRPr="00691D2D" w:rsidRDefault="00355B66" w:rsidP="00355B66">
      <w:pPr>
        <w:rPr>
          <w:rFonts w:ascii="Times New Roman" w:hAnsi="Times New Roman" w:cs="Times New Roman"/>
        </w:rPr>
      </w:pPr>
      <w:r w:rsidRPr="00691D2D">
        <w:rPr>
          <w:rFonts w:ascii="Times New Roman" w:hAnsi="Times New Roman" w:cs="Times New Roman"/>
        </w:rPr>
        <w:t>Nome do medicamento;</w:t>
      </w:r>
    </w:p>
    <w:p w:rsidR="00355B66" w:rsidRPr="00691D2D" w:rsidRDefault="00355B66" w:rsidP="00355B66">
      <w:pPr>
        <w:rPr>
          <w:rFonts w:ascii="Times New Roman" w:hAnsi="Times New Roman" w:cs="Times New Roman"/>
        </w:rPr>
      </w:pPr>
      <w:r w:rsidRPr="00691D2D">
        <w:rPr>
          <w:rFonts w:ascii="Times New Roman" w:hAnsi="Times New Roman" w:cs="Times New Roman"/>
        </w:rPr>
        <w:t>Lote;</w:t>
      </w:r>
    </w:p>
    <w:p w:rsidR="00355B66" w:rsidRPr="00691D2D" w:rsidRDefault="00355B66" w:rsidP="00355B66">
      <w:pPr>
        <w:rPr>
          <w:rFonts w:ascii="Times New Roman" w:hAnsi="Times New Roman" w:cs="Times New Roman"/>
        </w:rPr>
      </w:pPr>
      <w:r w:rsidRPr="00691D2D">
        <w:rPr>
          <w:rFonts w:ascii="Times New Roman" w:hAnsi="Times New Roman" w:cs="Times New Roman"/>
        </w:rPr>
        <w:t>Validade;</w:t>
      </w:r>
    </w:p>
    <w:p w:rsidR="00355B66" w:rsidRPr="00691D2D" w:rsidRDefault="00355B66" w:rsidP="00355B66">
      <w:pPr>
        <w:rPr>
          <w:rFonts w:ascii="Times New Roman" w:hAnsi="Times New Roman" w:cs="Times New Roman"/>
        </w:rPr>
      </w:pPr>
      <w:r w:rsidRPr="00691D2D">
        <w:rPr>
          <w:rFonts w:ascii="Times New Roman" w:hAnsi="Times New Roman" w:cs="Times New Roman"/>
        </w:rPr>
        <w:t>Quantidade;</w:t>
      </w:r>
    </w:p>
    <w:p w:rsidR="00355B66" w:rsidRPr="00691D2D" w:rsidRDefault="00355B66" w:rsidP="00355B66">
      <w:pPr>
        <w:rPr>
          <w:rFonts w:ascii="Times New Roman" w:hAnsi="Times New Roman" w:cs="Times New Roman"/>
        </w:rPr>
      </w:pPr>
      <w:r w:rsidRPr="00691D2D">
        <w:rPr>
          <w:rFonts w:ascii="Times New Roman" w:hAnsi="Times New Roman" w:cs="Times New Roman"/>
        </w:rPr>
        <w:t>Opção de edição (retorno a tela de cadastro)</w:t>
      </w:r>
    </w:p>
    <w:p w:rsidR="00355B66" w:rsidRPr="00691D2D" w:rsidRDefault="00355B66" w:rsidP="00355B66">
      <w:pPr>
        <w:rPr>
          <w:rFonts w:ascii="Times New Roman" w:hAnsi="Times New Roman" w:cs="Times New Roman"/>
        </w:rPr>
      </w:pPr>
      <w:r w:rsidRPr="00691D2D">
        <w:rPr>
          <w:rFonts w:ascii="Times New Roman" w:hAnsi="Times New Roman" w:cs="Times New Roman"/>
        </w:rPr>
        <w:t>Opção de exclusão</w:t>
      </w:r>
    </w:p>
    <w:p w:rsidR="00355B66" w:rsidRPr="00691D2D" w:rsidRDefault="00355B66" w:rsidP="00355B66">
      <w:pPr>
        <w:rPr>
          <w:rFonts w:ascii="Times New Roman" w:hAnsi="Times New Roman" w:cs="Times New Roman"/>
        </w:rPr>
      </w:pPr>
    </w:p>
    <w:p w:rsidR="008B4D64" w:rsidRPr="00691D2D" w:rsidRDefault="00855E09" w:rsidP="00B83FD4">
      <w:pPr>
        <w:jc w:val="center"/>
        <w:rPr>
          <w:rFonts w:ascii="Times New Roman" w:hAnsi="Times New Roman" w:cs="Times New Roman"/>
          <w:b/>
          <w:bCs/>
        </w:rPr>
      </w:pPr>
      <w:r w:rsidRPr="00691D2D">
        <w:rPr>
          <w:rFonts w:ascii="Times New Roman" w:hAnsi="Times New Roman" w:cs="Times New Roman"/>
          <w:b/>
          <w:bCs/>
          <w:noProof/>
          <w:lang w:eastAsia="pt-BR" w:bidi="ar-SA"/>
        </w:rPr>
        <w:drawing>
          <wp:inline distT="0" distB="0" distL="0" distR="0">
            <wp:extent cx="5760085" cy="2877923"/>
            <wp:effectExtent l="1905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877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B4D64" w:rsidRPr="00691D2D">
        <w:rPr>
          <w:rFonts w:ascii="Times New Roman" w:hAnsi="Times New Roman" w:cs="Times New Roman"/>
          <w:b/>
          <w:bCs/>
        </w:rPr>
        <w:br w:type="page"/>
      </w:r>
    </w:p>
    <w:p w:rsidR="008B4D64" w:rsidRPr="00DD2A79" w:rsidRDefault="008B4D64" w:rsidP="00DD2A79">
      <w:pPr>
        <w:pStyle w:val="Ttulo1"/>
        <w:rPr>
          <w:color w:val="auto"/>
        </w:rPr>
      </w:pPr>
      <w:bookmarkStart w:id="2" w:name="_Toc198483525"/>
      <w:r w:rsidRPr="00DD2A79">
        <w:rPr>
          <w:color w:val="auto"/>
        </w:rPr>
        <w:lastRenderedPageBreak/>
        <w:t>3. AMBIENTE DE DESENVOLVIMENTO</w:t>
      </w:r>
      <w:bookmarkEnd w:id="2"/>
    </w:p>
    <w:p w:rsidR="00E2507B" w:rsidRPr="00691D2D" w:rsidRDefault="00E2507B">
      <w:pPr>
        <w:pStyle w:val="Corpodetexto"/>
        <w:spacing w:line="360" w:lineRule="auto"/>
        <w:rPr>
          <w:rFonts w:ascii="Times New Roman" w:hAnsi="Times New Roman" w:cs="Times New Roman"/>
        </w:rPr>
      </w:pPr>
      <w:r w:rsidRPr="00691D2D">
        <w:rPr>
          <w:rFonts w:ascii="Times New Roman" w:hAnsi="Times New Roman" w:cs="Times New Roman"/>
        </w:rPr>
        <w:t>Para o ambiente de desenvolvimento, foram selecionadas as seguintes ferramentas:</w:t>
      </w:r>
    </w:p>
    <w:p w:rsidR="00E2507B" w:rsidRPr="00691D2D" w:rsidRDefault="00E2507B" w:rsidP="00E2507B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691D2D">
        <w:rPr>
          <w:rFonts w:ascii="Times New Roman" w:eastAsia="Times New Roman" w:hAnsi="Times New Roman" w:cs="Times New Roman"/>
          <w:b/>
          <w:bCs/>
          <w:kern w:val="0"/>
          <w:lang w:eastAsia="pt-BR" w:bidi="ar-SA"/>
        </w:rPr>
        <w:t>Frontend:</w:t>
      </w:r>
      <w:r w:rsidRPr="00E2507B">
        <w:rPr>
          <w:rFonts w:ascii="Times New Roman" w:eastAsia="Times New Roman" w:hAnsi="Times New Roman" w:cs="Times New Roman"/>
          <w:kern w:val="0"/>
          <w:lang w:eastAsia="pt-BR" w:bidi="ar-SA"/>
        </w:rPr>
        <w:t xml:space="preserve"> </w:t>
      </w:r>
      <w:r w:rsidRPr="00691D2D">
        <w:rPr>
          <w:rFonts w:ascii="Times New Roman" w:eastAsia="Times New Roman" w:hAnsi="Times New Roman" w:cs="Times New Roman"/>
          <w:kern w:val="0"/>
          <w:lang w:eastAsia="pt-BR" w:bidi="ar-SA"/>
        </w:rPr>
        <w:t>HTML, css</w:t>
      </w:r>
    </w:p>
    <w:p w:rsidR="00E2507B" w:rsidRPr="00691D2D" w:rsidRDefault="00E2507B" w:rsidP="00E2507B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691D2D">
        <w:rPr>
          <w:rFonts w:ascii="Times New Roman" w:eastAsia="Times New Roman" w:hAnsi="Times New Roman" w:cs="Times New Roman"/>
          <w:b/>
          <w:bCs/>
          <w:kern w:val="0"/>
          <w:lang w:eastAsia="pt-BR" w:bidi="ar-SA"/>
        </w:rPr>
        <w:t>Backend:</w:t>
      </w:r>
      <w:r w:rsidRPr="00E2507B">
        <w:rPr>
          <w:rFonts w:ascii="Times New Roman" w:eastAsia="Times New Roman" w:hAnsi="Times New Roman" w:cs="Times New Roman"/>
          <w:kern w:val="0"/>
          <w:lang w:eastAsia="pt-BR" w:bidi="ar-SA"/>
        </w:rPr>
        <w:t xml:space="preserve"> </w:t>
      </w:r>
      <w:r w:rsidRPr="00691D2D">
        <w:rPr>
          <w:rFonts w:ascii="Times New Roman" w:eastAsia="Times New Roman" w:hAnsi="Times New Roman" w:cs="Times New Roman"/>
          <w:kern w:val="0"/>
          <w:lang w:eastAsia="pt-BR" w:bidi="ar-SA"/>
        </w:rPr>
        <w:t>Php</w:t>
      </w:r>
    </w:p>
    <w:p w:rsidR="00E2507B" w:rsidRPr="00691D2D" w:rsidRDefault="00E2507B" w:rsidP="00E2507B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691D2D">
        <w:rPr>
          <w:rFonts w:ascii="Times New Roman" w:eastAsia="Times New Roman" w:hAnsi="Times New Roman" w:cs="Times New Roman"/>
          <w:b/>
          <w:bCs/>
          <w:kern w:val="0"/>
          <w:lang w:eastAsia="pt-BR" w:bidi="ar-SA"/>
        </w:rPr>
        <w:t>Banco de dados:</w:t>
      </w:r>
      <w:r w:rsidRPr="00E2507B">
        <w:rPr>
          <w:rFonts w:ascii="Times New Roman" w:eastAsia="Times New Roman" w:hAnsi="Times New Roman" w:cs="Times New Roman"/>
          <w:kern w:val="0"/>
          <w:lang w:eastAsia="pt-BR" w:bidi="ar-SA"/>
        </w:rPr>
        <w:t xml:space="preserve"> </w:t>
      </w:r>
      <w:r w:rsidRPr="00691D2D">
        <w:rPr>
          <w:rFonts w:ascii="Times New Roman" w:eastAsia="Times New Roman" w:hAnsi="Times New Roman" w:cs="Times New Roman"/>
          <w:kern w:val="0"/>
          <w:lang w:eastAsia="pt-BR" w:bidi="ar-SA"/>
        </w:rPr>
        <w:t>MySql</w:t>
      </w:r>
    </w:p>
    <w:p w:rsidR="00E2507B" w:rsidRPr="00691D2D" w:rsidRDefault="00E2507B" w:rsidP="00E2507B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691D2D">
        <w:rPr>
          <w:rFonts w:ascii="Times New Roman" w:eastAsia="Times New Roman" w:hAnsi="Times New Roman" w:cs="Times New Roman"/>
          <w:b/>
          <w:bCs/>
          <w:kern w:val="0"/>
          <w:lang w:eastAsia="pt-BR" w:bidi="ar-SA"/>
        </w:rPr>
        <w:t>Software servidor:</w:t>
      </w:r>
      <w:r w:rsidRPr="00E2507B">
        <w:rPr>
          <w:rFonts w:ascii="Times New Roman" w:eastAsia="Times New Roman" w:hAnsi="Times New Roman" w:cs="Times New Roman"/>
          <w:kern w:val="0"/>
          <w:lang w:eastAsia="pt-BR" w:bidi="ar-SA"/>
        </w:rPr>
        <w:t xml:space="preserve"> </w:t>
      </w:r>
      <w:r w:rsidRPr="00691D2D">
        <w:rPr>
          <w:rFonts w:ascii="Times New Roman" w:eastAsia="Times New Roman" w:hAnsi="Times New Roman" w:cs="Times New Roman"/>
          <w:kern w:val="0"/>
          <w:lang w:eastAsia="pt-BR" w:bidi="ar-SA"/>
        </w:rPr>
        <w:t>Apache</w:t>
      </w:r>
    </w:p>
    <w:p w:rsidR="00E2507B" w:rsidRPr="00691D2D" w:rsidRDefault="00E2507B" w:rsidP="00E2507B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691D2D">
        <w:rPr>
          <w:rFonts w:ascii="Times New Roman" w:eastAsia="Times New Roman" w:hAnsi="Times New Roman" w:cs="Times New Roman"/>
          <w:b/>
          <w:kern w:val="0"/>
          <w:lang w:eastAsia="pt-BR" w:bidi="ar-SA"/>
        </w:rPr>
        <w:t>Sistema operacional</w:t>
      </w:r>
      <w:r w:rsidRPr="00691D2D">
        <w:rPr>
          <w:rFonts w:ascii="Times New Roman" w:eastAsia="Times New Roman" w:hAnsi="Times New Roman" w:cs="Times New Roman"/>
          <w:kern w:val="0"/>
          <w:lang w:eastAsia="pt-BR" w:bidi="ar-SA"/>
        </w:rPr>
        <w:t>: Windows</w:t>
      </w:r>
    </w:p>
    <w:p w:rsidR="00E2507B" w:rsidRPr="00691D2D" w:rsidRDefault="00E2507B" w:rsidP="00E2507B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 w:bidi="ar-SA"/>
        </w:rPr>
      </w:pPr>
    </w:p>
    <w:p w:rsidR="00E2507B" w:rsidRPr="00691D2D" w:rsidRDefault="00E2507B" w:rsidP="00E2507B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 w:bidi="ar-SA"/>
        </w:rPr>
      </w:pPr>
    </w:p>
    <w:p w:rsidR="00E2507B" w:rsidRPr="00E2507B" w:rsidRDefault="00E2507B" w:rsidP="00E2507B">
      <w:p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 w:bidi="ar-SA"/>
        </w:rPr>
      </w:pPr>
    </w:p>
    <w:p w:rsidR="00E2507B" w:rsidRPr="00691D2D" w:rsidRDefault="00E2507B">
      <w:pPr>
        <w:pStyle w:val="Corpodetexto"/>
        <w:spacing w:line="360" w:lineRule="auto"/>
        <w:rPr>
          <w:rFonts w:ascii="Times New Roman" w:hAnsi="Times New Roman" w:cs="Times New Roman"/>
        </w:rPr>
      </w:pPr>
    </w:p>
    <w:p w:rsidR="008B4D64" w:rsidRPr="00691D2D" w:rsidRDefault="008B4D64">
      <w:pPr>
        <w:pStyle w:val="Corpodetexto"/>
        <w:spacing w:line="360" w:lineRule="auto"/>
        <w:rPr>
          <w:rFonts w:ascii="Times New Roman" w:hAnsi="Times New Roman" w:cs="Times New Roman"/>
          <w:b/>
          <w:bCs/>
        </w:rPr>
      </w:pPr>
    </w:p>
    <w:p w:rsidR="008B4D64" w:rsidRPr="00691D2D" w:rsidRDefault="008B4D64">
      <w:pPr>
        <w:pStyle w:val="Corpodetexto"/>
        <w:spacing w:line="360" w:lineRule="auto"/>
        <w:rPr>
          <w:rFonts w:ascii="Times New Roman" w:hAnsi="Times New Roman" w:cs="Times New Roman"/>
          <w:b/>
          <w:bCs/>
        </w:rPr>
      </w:pPr>
    </w:p>
    <w:p w:rsidR="008B4D64" w:rsidRPr="00691D2D" w:rsidRDefault="008B4D64">
      <w:pPr>
        <w:rPr>
          <w:rFonts w:ascii="Times New Roman" w:hAnsi="Times New Roman" w:cs="Times New Roman"/>
          <w:b/>
          <w:bCs/>
        </w:rPr>
      </w:pPr>
      <w:r w:rsidRPr="00691D2D">
        <w:rPr>
          <w:rFonts w:ascii="Times New Roman" w:hAnsi="Times New Roman" w:cs="Times New Roman"/>
          <w:b/>
          <w:bCs/>
        </w:rPr>
        <w:br w:type="page"/>
      </w:r>
    </w:p>
    <w:p w:rsidR="00237EA8" w:rsidRPr="00DD2A79" w:rsidRDefault="00E2507B" w:rsidP="00DD2A79">
      <w:pPr>
        <w:pStyle w:val="Ttulo1"/>
        <w:rPr>
          <w:color w:val="auto"/>
        </w:rPr>
      </w:pPr>
      <w:bookmarkStart w:id="3" w:name="_Toc198483526"/>
      <w:r w:rsidRPr="00DD2A79">
        <w:rPr>
          <w:color w:val="auto"/>
        </w:rPr>
        <w:lastRenderedPageBreak/>
        <w:t>4</w:t>
      </w:r>
      <w:r w:rsidR="007D7459" w:rsidRPr="00DD2A79">
        <w:rPr>
          <w:color w:val="auto"/>
        </w:rPr>
        <w:t xml:space="preserve">. </w:t>
      </w:r>
      <w:r w:rsidR="003E010E" w:rsidRPr="00DD2A79">
        <w:rPr>
          <w:color w:val="auto"/>
        </w:rPr>
        <w:t>CONCLUSÃO</w:t>
      </w:r>
      <w:bookmarkEnd w:id="3"/>
    </w:p>
    <w:p w:rsidR="00B83FD4" w:rsidRDefault="00B83FD4" w:rsidP="00592DDD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:rsidR="00592DDD" w:rsidRPr="00691D2D" w:rsidRDefault="00592DDD" w:rsidP="00B83FD4">
      <w:pPr>
        <w:pStyle w:val="Corpodetex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592DDD">
        <w:rPr>
          <w:rFonts w:ascii="Times New Roman" w:hAnsi="Times New Roman" w:cs="Times New Roman"/>
        </w:rPr>
        <w:t xml:space="preserve">A prova de conceito desenvolvida para o software de gestão de validade de medicamentos demonstrou a viabilidade e a eficácia da solução proposta. A plataforma permitiu o cadastro, monitoramento e controle do estoque de medicamentos com foco especial nas datas de validade, automatizando alertas de vencimento e facilitando a tomada de decisões sobre reposição e descarte. </w:t>
      </w:r>
    </w:p>
    <w:p w:rsidR="00592DDD" w:rsidRPr="00592DDD" w:rsidRDefault="00592DDD" w:rsidP="00B83FD4">
      <w:pPr>
        <w:pStyle w:val="Corpodetex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592DDD">
        <w:rPr>
          <w:rFonts w:ascii="Times New Roman" w:hAnsi="Times New Roman" w:cs="Times New Roman"/>
        </w:rPr>
        <w:t>A interface</w:t>
      </w:r>
      <w:r w:rsidRPr="00691D2D">
        <w:rPr>
          <w:rFonts w:ascii="Times New Roman" w:hAnsi="Times New Roman" w:cs="Times New Roman"/>
        </w:rPr>
        <w:t xml:space="preserve"> simples e responsiva contribui</w:t>
      </w:r>
      <w:r w:rsidRPr="00592DDD">
        <w:rPr>
          <w:rFonts w:ascii="Times New Roman" w:hAnsi="Times New Roman" w:cs="Times New Roman"/>
        </w:rPr>
        <w:t xml:space="preserve"> para a rápida adoção pelos usuários, Além disso, a rastreabilida</w:t>
      </w:r>
      <w:r w:rsidRPr="00691D2D">
        <w:rPr>
          <w:rFonts w:ascii="Times New Roman" w:hAnsi="Times New Roman" w:cs="Times New Roman"/>
        </w:rPr>
        <w:t>de oferecida pelo sistema torna</w:t>
      </w:r>
      <w:r w:rsidRPr="00592DDD">
        <w:rPr>
          <w:rFonts w:ascii="Times New Roman" w:hAnsi="Times New Roman" w:cs="Times New Roman"/>
        </w:rPr>
        <w:t xml:space="preserve"> os processos de auditoria e controle mais transparentes e confiáveis.</w:t>
      </w:r>
    </w:p>
    <w:p w:rsidR="00592DDD" w:rsidRPr="00592DDD" w:rsidRDefault="00592DDD" w:rsidP="00B83FD4">
      <w:pPr>
        <w:pStyle w:val="Corpodetexto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592DDD">
        <w:rPr>
          <w:rFonts w:ascii="Times New Roman" w:hAnsi="Times New Roman" w:cs="Times New Roman"/>
        </w:rPr>
        <w:t>Os resultados obtidos com a PoC confirmam que uma ferramenta digital voltada para a gestão de validade é uma solução prática, escalável e de alto impacto para o setor de saúde. O próximo passo será incorporar funcionalidades adicionais, como</w:t>
      </w:r>
      <w:r w:rsidRPr="00691D2D">
        <w:rPr>
          <w:rFonts w:ascii="Times New Roman" w:hAnsi="Times New Roman" w:cs="Times New Roman"/>
        </w:rPr>
        <w:t>, por exemplo,</w:t>
      </w:r>
      <w:r w:rsidRPr="00592DDD">
        <w:rPr>
          <w:rFonts w:ascii="Times New Roman" w:hAnsi="Times New Roman" w:cs="Times New Roman"/>
        </w:rPr>
        <w:t xml:space="preserve"> integração com sistemas de prescrição e relatórios analíticos, ampliando ainda mais o valor do software para os diferentes perfis de usuários.</w:t>
      </w:r>
    </w:p>
    <w:p w:rsidR="00592DDD" w:rsidRPr="00592DDD" w:rsidRDefault="00592DDD" w:rsidP="00592DDD">
      <w:pPr>
        <w:suppressAutoHyphens w:val="0"/>
        <w:rPr>
          <w:rFonts w:ascii="Times New Roman" w:eastAsia="Times New Roman" w:hAnsi="Times New Roman" w:cs="Times New Roman"/>
          <w:kern w:val="0"/>
          <w:lang w:eastAsia="pt-BR" w:bidi="ar-SA"/>
        </w:rPr>
      </w:pPr>
    </w:p>
    <w:p w:rsidR="00237EA8" w:rsidRPr="00D51BC0" w:rsidRDefault="00237EA8" w:rsidP="00750041">
      <w:pPr>
        <w:pStyle w:val="Corpodetexto"/>
        <w:spacing w:line="360" w:lineRule="auto"/>
        <w:rPr>
          <w:rFonts w:ascii="Times New Roman" w:hAnsi="Times New Roman" w:cs="Times New Roman"/>
        </w:rPr>
      </w:pPr>
    </w:p>
    <w:sectPr w:rsidR="00237EA8" w:rsidRPr="00D51BC0" w:rsidSect="00F34FCA">
      <w:footerReference w:type="default" r:id="rId12"/>
      <w:pgSz w:w="11906" w:h="16838"/>
      <w:pgMar w:top="1701" w:right="1134" w:bottom="1134" w:left="1701" w:header="0" w:footer="0" w:gutter="0"/>
      <w:pgNumType w:start="1"/>
      <w:cols w:space="720"/>
      <w:formProt w:val="0"/>
      <w:docGrid w:linePitch="6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0643" w:rsidRDefault="001A0643" w:rsidP="00C82622">
      <w:r>
        <w:separator/>
      </w:r>
    </w:p>
  </w:endnote>
  <w:endnote w:type="continuationSeparator" w:id="0">
    <w:p w:rsidR="001A0643" w:rsidRDefault="001A0643" w:rsidP="00C826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8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8927560"/>
      <w:docPartObj>
        <w:docPartGallery w:val="Page Numbers (Bottom of Page)"/>
        <w:docPartUnique/>
      </w:docPartObj>
    </w:sdtPr>
    <w:sdtContent>
      <w:p w:rsidR="00F34FCA" w:rsidRDefault="00105B0E">
        <w:pPr>
          <w:pStyle w:val="Rodap"/>
          <w:jc w:val="right"/>
        </w:pPr>
        <w:r>
          <w:fldChar w:fldCharType="begin"/>
        </w:r>
        <w:r w:rsidR="00F34FCA">
          <w:instrText>PAGE   \* MERGEFORMAT</w:instrText>
        </w:r>
        <w:r>
          <w:fldChar w:fldCharType="separate"/>
        </w:r>
        <w:r w:rsidR="00B83FD4">
          <w:rPr>
            <w:noProof/>
          </w:rPr>
          <w:t>6</w:t>
        </w:r>
        <w:r>
          <w:fldChar w:fldCharType="end"/>
        </w:r>
      </w:p>
    </w:sdtContent>
  </w:sdt>
  <w:p w:rsidR="00F34FCA" w:rsidRDefault="00F34FCA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0643" w:rsidRDefault="001A0643" w:rsidP="00C82622">
      <w:r>
        <w:separator/>
      </w:r>
    </w:p>
  </w:footnote>
  <w:footnote w:type="continuationSeparator" w:id="0">
    <w:p w:rsidR="001A0643" w:rsidRDefault="001A0643" w:rsidP="00C826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6715B"/>
    <w:multiLevelType w:val="multilevel"/>
    <w:tmpl w:val="FEC80D1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>
    <w:nsid w:val="0E4F2284"/>
    <w:multiLevelType w:val="multilevel"/>
    <w:tmpl w:val="B44C6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4005AD"/>
    <w:multiLevelType w:val="multilevel"/>
    <w:tmpl w:val="D50250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ADE6F1D"/>
    <w:multiLevelType w:val="hybridMultilevel"/>
    <w:tmpl w:val="B7604C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3845B1"/>
    <w:multiLevelType w:val="multilevel"/>
    <w:tmpl w:val="C536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253E05CA"/>
    <w:multiLevelType w:val="hybridMultilevel"/>
    <w:tmpl w:val="9BE894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0C3ED1"/>
    <w:multiLevelType w:val="multilevel"/>
    <w:tmpl w:val="12468A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DE43E1F"/>
    <w:multiLevelType w:val="multilevel"/>
    <w:tmpl w:val="C84E0BD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5BC0BBB"/>
    <w:multiLevelType w:val="multilevel"/>
    <w:tmpl w:val="476429C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nsid w:val="58876E1F"/>
    <w:multiLevelType w:val="multilevel"/>
    <w:tmpl w:val="D50250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58F44BD9"/>
    <w:multiLevelType w:val="multilevel"/>
    <w:tmpl w:val="FD544B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2A76CB4"/>
    <w:multiLevelType w:val="hybridMultilevel"/>
    <w:tmpl w:val="2A9276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C5148E"/>
    <w:multiLevelType w:val="multilevel"/>
    <w:tmpl w:val="7F0A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CD31B78"/>
    <w:multiLevelType w:val="multilevel"/>
    <w:tmpl w:val="F08C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0554D4E"/>
    <w:multiLevelType w:val="hybridMultilevel"/>
    <w:tmpl w:val="4DBC7B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853A29"/>
    <w:multiLevelType w:val="hybridMultilevel"/>
    <w:tmpl w:val="C98690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BB2FA6"/>
    <w:multiLevelType w:val="multilevel"/>
    <w:tmpl w:val="BEBC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2FB643C"/>
    <w:multiLevelType w:val="multilevel"/>
    <w:tmpl w:val="54D87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77E7740"/>
    <w:multiLevelType w:val="multilevel"/>
    <w:tmpl w:val="5C70AA98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num w:numId="1">
    <w:abstractNumId w:val="18"/>
  </w:num>
  <w:num w:numId="2">
    <w:abstractNumId w:val="0"/>
  </w:num>
  <w:num w:numId="3">
    <w:abstractNumId w:val="8"/>
  </w:num>
  <w:num w:numId="4">
    <w:abstractNumId w:val="4"/>
  </w:num>
  <w:num w:numId="5">
    <w:abstractNumId w:val="12"/>
  </w:num>
  <w:num w:numId="6">
    <w:abstractNumId w:val="6"/>
  </w:num>
  <w:num w:numId="7">
    <w:abstractNumId w:val="10"/>
  </w:num>
  <w:num w:numId="8">
    <w:abstractNumId w:val="17"/>
  </w:num>
  <w:num w:numId="9">
    <w:abstractNumId w:val="16"/>
  </w:num>
  <w:num w:numId="10">
    <w:abstractNumId w:val="7"/>
  </w:num>
  <w:num w:numId="11">
    <w:abstractNumId w:val="13"/>
  </w:num>
  <w:num w:numId="12">
    <w:abstractNumId w:val="1"/>
  </w:num>
  <w:num w:numId="13">
    <w:abstractNumId w:val="3"/>
  </w:num>
  <w:num w:numId="14">
    <w:abstractNumId w:val="15"/>
  </w:num>
  <w:num w:numId="15">
    <w:abstractNumId w:val="11"/>
  </w:num>
  <w:num w:numId="16">
    <w:abstractNumId w:val="14"/>
  </w:num>
  <w:num w:numId="17">
    <w:abstractNumId w:val="2"/>
  </w:num>
  <w:num w:numId="18">
    <w:abstractNumId w:val="9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9"/>
  <w:autoHyphenation/>
  <w:hyphenationZone w:val="425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82622"/>
    <w:rsid w:val="00070A49"/>
    <w:rsid w:val="000C6CCD"/>
    <w:rsid w:val="00105B0E"/>
    <w:rsid w:val="001A0643"/>
    <w:rsid w:val="001E05ED"/>
    <w:rsid w:val="00237EA8"/>
    <w:rsid w:val="0027472F"/>
    <w:rsid w:val="003437BE"/>
    <w:rsid w:val="00355B66"/>
    <w:rsid w:val="003E010E"/>
    <w:rsid w:val="004D1D11"/>
    <w:rsid w:val="005061B0"/>
    <w:rsid w:val="00592DDD"/>
    <w:rsid w:val="0067221A"/>
    <w:rsid w:val="00691D2D"/>
    <w:rsid w:val="00715744"/>
    <w:rsid w:val="00750041"/>
    <w:rsid w:val="007D7459"/>
    <w:rsid w:val="00845728"/>
    <w:rsid w:val="00855E09"/>
    <w:rsid w:val="00873843"/>
    <w:rsid w:val="008B4D64"/>
    <w:rsid w:val="008E3CBC"/>
    <w:rsid w:val="00905369"/>
    <w:rsid w:val="00996524"/>
    <w:rsid w:val="00A337D7"/>
    <w:rsid w:val="00B83FD4"/>
    <w:rsid w:val="00BF678E"/>
    <w:rsid w:val="00C01450"/>
    <w:rsid w:val="00C62C47"/>
    <w:rsid w:val="00C82622"/>
    <w:rsid w:val="00C9244D"/>
    <w:rsid w:val="00D179A0"/>
    <w:rsid w:val="00D51BC0"/>
    <w:rsid w:val="00DD2A79"/>
    <w:rsid w:val="00E2507B"/>
    <w:rsid w:val="00ED092C"/>
    <w:rsid w:val="00F26B35"/>
    <w:rsid w:val="00F34FCA"/>
    <w:rsid w:val="00FF5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SimSun" w:hAnsi="Liberation Serif" w:cs="Lucida Sans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B0E"/>
  </w:style>
  <w:style w:type="paragraph" w:styleId="Ttulo1">
    <w:name w:val="heading 1"/>
    <w:basedOn w:val="Normal"/>
    <w:next w:val="Normal"/>
    <w:link w:val="Ttulo1Char"/>
    <w:uiPriority w:val="9"/>
    <w:qFormat/>
    <w:rsid w:val="00DD2A79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117A02" w:themeColor="accent1" w:themeShade="BF"/>
      <w:sz w:val="28"/>
      <w:szCs w:val="25"/>
    </w:rPr>
  </w:style>
  <w:style w:type="paragraph" w:styleId="Ttulo3">
    <w:name w:val="heading 3"/>
    <w:basedOn w:val="Ttulo"/>
    <w:next w:val="Corpodetexto"/>
    <w:uiPriority w:val="9"/>
    <w:unhideWhenUsed/>
    <w:qFormat/>
    <w:rsid w:val="00105B0E"/>
    <w:pPr>
      <w:spacing w:before="140"/>
      <w:outlineLvl w:val="2"/>
    </w:pPr>
    <w:rPr>
      <w:rFonts w:ascii="Liberation Serif" w:eastAsia="NSimSun" w:hAnsi="Liberation Serif"/>
      <w:b/>
      <w:bCs/>
    </w:rPr>
  </w:style>
  <w:style w:type="paragraph" w:styleId="Ttulo4">
    <w:name w:val="heading 4"/>
    <w:basedOn w:val="Ttulo"/>
    <w:next w:val="Corpodetexto"/>
    <w:uiPriority w:val="9"/>
    <w:semiHidden/>
    <w:unhideWhenUsed/>
    <w:qFormat/>
    <w:rsid w:val="00105B0E"/>
    <w:pPr>
      <w:spacing w:before="120"/>
      <w:outlineLvl w:val="3"/>
    </w:pPr>
    <w:rPr>
      <w:rFonts w:ascii="Liberation Serif" w:eastAsia="NSimSun" w:hAnsi="Liberation Serif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qFormat/>
    <w:rsid w:val="00105B0E"/>
    <w:rPr>
      <w:b/>
      <w:bCs/>
    </w:rPr>
  </w:style>
  <w:style w:type="character" w:customStyle="1" w:styleId="Marcadores">
    <w:name w:val="Marcadores"/>
    <w:qFormat/>
    <w:rsid w:val="00105B0E"/>
    <w:rPr>
      <w:rFonts w:ascii="OpenSymbol" w:eastAsia="OpenSymbol" w:hAnsi="OpenSymbol" w:cs="OpenSymbol"/>
    </w:rPr>
  </w:style>
  <w:style w:type="character" w:customStyle="1" w:styleId="Smbolosdenumerao">
    <w:name w:val="Símbolos de numeração"/>
    <w:qFormat/>
    <w:rsid w:val="00105B0E"/>
  </w:style>
  <w:style w:type="character" w:styleId="nfase">
    <w:name w:val="Emphasis"/>
    <w:qFormat/>
    <w:rsid w:val="00105B0E"/>
    <w:rPr>
      <w:i/>
      <w:iCs/>
    </w:rPr>
  </w:style>
  <w:style w:type="character" w:styleId="Hyperlink">
    <w:name w:val="Hyperlink"/>
    <w:uiPriority w:val="99"/>
    <w:rsid w:val="00105B0E"/>
    <w:rPr>
      <w:color w:val="000080"/>
      <w:u w:val="single"/>
    </w:rPr>
  </w:style>
  <w:style w:type="paragraph" w:styleId="Ttulo">
    <w:name w:val="Title"/>
    <w:basedOn w:val="Normal"/>
    <w:next w:val="Corpodetexto"/>
    <w:uiPriority w:val="10"/>
    <w:qFormat/>
    <w:rsid w:val="00105B0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rsid w:val="00105B0E"/>
    <w:pPr>
      <w:spacing w:after="140" w:line="276" w:lineRule="auto"/>
    </w:pPr>
  </w:style>
  <w:style w:type="paragraph" w:styleId="Lista">
    <w:name w:val="List"/>
    <w:basedOn w:val="Corpodetexto"/>
    <w:rsid w:val="00105B0E"/>
  </w:style>
  <w:style w:type="paragraph" w:styleId="Legenda">
    <w:name w:val="caption"/>
    <w:basedOn w:val="Normal"/>
    <w:qFormat/>
    <w:rsid w:val="00105B0E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rsid w:val="00105B0E"/>
    <w:pPr>
      <w:suppressLineNumbers/>
    </w:pPr>
  </w:style>
  <w:style w:type="paragraph" w:customStyle="1" w:styleId="CabealhoeRodap">
    <w:name w:val="Cabeçalho e Rodapé"/>
    <w:basedOn w:val="Normal"/>
    <w:qFormat/>
    <w:rsid w:val="00105B0E"/>
    <w:pPr>
      <w:suppressLineNumbers/>
      <w:tabs>
        <w:tab w:val="center" w:pos="4535"/>
        <w:tab w:val="right" w:pos="9071"/>
      </w:tabs>
    </w:pPr>
  </w:style>
  <w:style w:type="paragraph" w:styleId="Rodap">
    <w:name w:val="footer"/>
    <w:basedOn w:val="CabealhoeRodap"/>
    <w:link w:val="RodapChar"/>
    <w:uiPriority w:val="99"/>
    <w:rsid w:val="00105B0E"/>
  </w:style>
  <w:style w:type="paragraph" w:customStyle="1" w:styleId="Linhahorizontal">
    <w:name w:val="Linha horizontal"/>
    <w:basedOn w:val="Normal"/>
    <w:next w:val="Corpodetexto"/>
    <w:qFormat/>
    <w:rsid w:val="00105B0E"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styleId="Cabealho">
    <w:name w:val="header"/>
    <w:basedOn w:val="Normal"/>
    <w:link w:val="CabealhoChar"/>
    <w:uiPriority w:val="99"/>
    <w:unhideWhenUsed/>
    <w:rsid w:val="00C82622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C82622"/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C82622"/>
  </w:style>
  <w:style w:type="paragraph" w:styleId="NormalWeb">
    <w:name w:val="Normal (Web)"/>
    <w:basedOn w:val="Normal"/>
    <w:uiPriority w:val="99"/>
    <w:semiHidden/>
    <w:unhideWhenUsed/>
    <w:rsid w:val="00F26B35"/>
    <w:rPr>
      <w:rFonts w:ascii="Times New Roman" w:hAnsi="Times New Roman" w:cs="Mangal"/>
      <w:szCs w:val="21"/>
    </w:rPr>
  </w:style>
  <w:style w:type="paragraph" w:styleId="PargrafodaLista">
    <w:name w:val="List Paragraph"/>
    <w:basedOn w:val="Normal"/>
    <w:uiPriority w:val="34"/>
    <w:qFormat/>
    <w:rsid w:val="0027472F"/>
    <w:pPr>
      <w:ind w:left="720"/>
      <w:contextualSpacing/>
    </w:pPr>
    <w:rPr>
      <w:rFonts w:cs="Mangal"/>
      <w:szCs w:val="2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5E09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5E09"/>
    <w:rPr>
      <w:rFonts w:ascii="Tahoma" w:hAnsi="Tahoma" w:cs="Mangal"/>
      <w:sz w:val="16"/>
      <w:szCs w:val="14"/>
    </w:rPr>
  </w:style>
  <w:style w:type="character" w:customStyle="1" w:styleId="overflow-hidden">
    <w:name w:val="overflow-hidden"/>
    <w:basedOn w:val="Fontepargpadro"/>
    <w:rsid w:val="00592DDD"/>
  </w:style>
  <w:style w:type="character" w:customStyle="1" w:styleId="Ttulo1Char">
    <w:name w:val="Título 1 Char"/>
    <w:basedOn w:val="Fontepargpadro"/>
    <w:link w:val="Ttulo1"/>
    <w:uiPriority w:val="9"/>
    <w:rsid w:val="00DD2A79"/>
    <w:rPr>
      <w:rFonts w:asciiTheme="majorHAnsi" w:eastAsiaTheme="majorEastAsia" w:hAnsiTheme="majorHAnsi" w:cs="Mangal"/>
      <w:b/>
      <w:bCs/>
      <w:color w:val="117A02" w:themeColor="accent1" w:themeShade="BF"/>
      <w:sz w:val="28"/>
      <w:szCs w:val="2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D2A79"/>
    <w:pPr>
      <w:suppressAutoHyphens w:val="0"/>
      <w:spacing w:line="276" w:lineRule="auto"/>
      <w:outlineLvl w:val="9"/>
    </w:pPr>
    <w:rPr>
      <w:rFonts w:cstheme="majorBidi"/>
      <w:kern w:val="0"/>
      <w:szCs w:val="28"/>
      <w:lang w:eastAsia="en-US" w:bidi="ar-SA"/>
    </w:rPr>
  </w:style>
  <w:style w:type="paragraph" w:styleId="Sumrio1">
    <w:name w:val="toc 1"/>
    <w:basedOn w:val="Normal"/>
    <w:next w:val="Normal"/>
    <w:autoRedefine/>
    <w:uiPriority w:val="39"/>
    <w:unhideWhenUsed/>
    <w:rsid w:val="00DD2A79"/>
    <w:pPr>
      <w:spacing w:after="100"/>
    </w:pPr>
    <w:rPr>
      <w:rFonts w:cs="Mangal"/>
      <w:szCs w:val="21"/>
    </w:rPr>
  </w:style>
  <w:style w:type="paragraph" w:styleId="Sumrio3">
    <w:name w:val="toc 3"/>
    <w:basedOn w:val="Normal"/>
    <w:next w:val="Normal"/>
    <w:autoRedefine/>
    <w:uiPriority w:val="39"/>
    <w:unhideWhenUsed/>
    <w:rsid w:val="00DD2A79"/>
    <w:pPr>
      <w:spacing w:after="100"/>
      <w:ind w:left="480"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8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83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62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52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293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99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358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61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17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5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an%20Vitor\Desktop\DSODM\PTI_PARTE1.dotx" TargetMode="Externa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19084-8159-460A-B1BA-63C06DB9B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PTI_PARTE1</Template>
  <TotalTime>93</TotalTime>
  <Pages>10</Pages>
  <Words>992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 Vitor</dc:creator>
  <cp:lastModifiedBy>Felipe Américo</cp:lastModifiedBy>
  <cp:revision>21</cp:revision>
  <dcterms:created xsi:type="dcterms:W3CDTF">2025-03-23T18:57:00Z</dcterms:created>
  <dcterms:modified xsi:type="dcterms:W3CDTF">2025-05-18T20:59:00Z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2025-03-23T13:39:16Z</dcterms:created>
  <dc:creator/>
  <dc:description/>
  <dc:language>pt-BR</dc:language>
  <cp:lastModifiedBy/>
  <dcterms:modified xsi:type="dcterms:W3CDTF">2025-03-23T15:55:36Z</dcterms:modified>
  <cp:revision>4</cp:revision>
  <dc:subject/>
  <dc:title/>
</cp:coreProperties>
</file>